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8E9" w:rsidRPr="002A01E2" w:rsidRDefault="009758E9" w:rsidP="004E4FBC">
      <w:pPr>
        <w:pStyle w:val="NoSpacing"/>
        <w:rPr>
          <w:b/>
          <w:sz w:val="24"/>
          <w:szCs w:val="24"/>
        </w:rPr>
      </w:pPr>
      <w:r w:rsidRPr="002A01E2">
        <w:rPr>
          <w:b/>
          <w:sz w:val="24"/>
          <w:szCs w:val="24"/>
        </w:rPr>
        <w:t>CMSC 331 Project 2</w:t>
      </w:r>
    </w:p>
    <w:p w:rsidR="009758E9" w:rsidRDefault="009758E9" w:rsidP="004E4FBC">
      <w:pPr>
        <w:pStyle w:val="NoSpacing"/>
        <w:rPr>
          <w:b/>
          <w:sz w:val="24"/>
          <w:szCs w:val="24"/>
        </w:rPr>
      </w:pPr>
      <w:r w:rsidRPr="002A01E2">
        <w:rPr>
          <w:b/>
          <w:sz w:val="24"/>
          <w:szCs w:val="24"/>
        </w:rPr>
        <w:t>Ruby Specifications</w:t>
      </w:r>
    </w:p>
    <w:p w:rsidR="009758E9" w:rsidRPr="00824292" w:rsidRDefault="009758E9" w:rsidP="004E4FBC">
      <w:pPr>
        <w:pStyle w:val="NoSpacing"/>
        <w:rPr>
          <w:sz w:val="24"/>
          <w:szCs w:val="24"/>
        </w:rPr>
      </w:pPr>
      <w:r>
        <w:rPr>
          <w:b/>
          <w:sz w:val="24"/>
          <w:szCs w:val="24"/>
        </w:rPr>
        <w:t>Capture the Flag</w:t>
      </w:r>
    </w:p>
    <w:p w:rsidR="009758E9" w:rsidRDefault="009758E9" w:rsidP="004E4FBC">
      <w:pPr>
        <w:pStyle w:val="NoSpacing"/>
        <w:rPr>
          <w:sz w:val="24"/>
          <w:szCs w:val="24"/>
        </w:rPr>
      </w:pPr>
      <w:r>
        <w:rPr>
          <w:sz w:val="24"/>
          <w:szCs w:val="24"/>
        </w:rPr>
        <w:t>Gaurang Bhatt, Michael Norris, Eric Schuler</w:t>
      </w: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Description:</w:t>
      </w:r>
    </w:p>
    <w:p w:rsidR="009758E9" w:rsidRDefault="009758E9" w:rsidP="004E4FBC">
      <w:pPr>
        <w:pStyle w:val="NoSpacing"/>
        <w:rPr>
          <w:sz w:val="24"/>
          <w:szCs w:val="24"/>
        </w:rPr>
      </w:pPr>
      <w:r>
        <w:rPr>
          <w:sz w:val="24"/>
          <w:szCs w:val="24"/>
        </w:rPr>
        <w:tab/>
        <w:t>We created an implementation of capture the flag where two players compete to attempt to carry the flag to three of the four corners of the map to win.  A player captures the flag by standing on it.  After capturing the flag, it follows behind the player and they need to do the best they can to defend it from being captured by the other player.</w: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i/>
          <w:sz w:val="24"/>
          <w:szCs w:val="24"/>
        </w:rPr>
      </w:pPr>
      <w:r w:rsidRPr="00697096">
        <w:rPr>
          <w:i/>
          <w:sz w:val="24"/>
          <w:szCs w:val="24"/>
        </w:rPr>
        <w:t>Overall Server Setup</w:t>
      </w:r>
    </w:p>
    <w:p w:rsidR="009758E9" w:rsidRDefault="009758E9" w:rsidP="004E4FBC">
      <w:pPr>
        <w:pStyle w:val="NoSpacing"/>
        <w:rPr>
          <w:sz w:val="24"/>
          <w:szCs w:val="24"/>
        </w:rPr>
      </w:pPr>
      <w:r>
        <w:rPr>
          <w:sz w:val="24"/>
          <w:szCs w:val="24"/>
        </w:rPr>
        <w:tab/>
        <w:t>We used Ruby 1.9.1 with the gem WxRuby.  Gaurang and Michael used an installation of Ruby which had WxRuby preinstalled.  We have our source code in the src folder and some tests which are not used by the main program in the tests folder.  In the res folder we have img for tiles and music for the game music.</w:t>
      </w:r>
    </w:p>
    <w:p w:rsidR="009758E9" w:rsidRPr="001F6B1B" w:rsidRDefault="009758E9" w:rsidP="004E4FBC">
      <w:pPr>
        <w:pStyle w:val="NoSpacing"/>
        <w:rPr>
          <w:sz w:val="24"/>
          <w:szCs w:val="24"/>
        </w:rPr>
      </w:pPr>
      <w:r>
        <w:rPr>
          <w:sz w:val="24"/>
          <w:szCs w:val="24"/>
        </w:rPr>
        <w:t>We run the program by calling ruby src/main.rb</w:t>
      </w:r>
    </w:p>
    <w:p w:rsidR="009758E9" w:rsidRDefault="009758E9" w:rsidP="004E4FBC">
      <w:pPr>
        <w:pStyle w:val="NoSpacing"/>
        <w:rPr>
          <w:sz w:val="24"/>
          <w:szCs w:val="24"/>
        </w:rPr>
      </w:pPr>
    </w:p>
    <w:p w:rsidR="009758E9" w:rsidRPr="00697096" w:rsidRDefault="009758E9" w:rsidP="004E4FBC">
      <w:pPr>
        <w:pStyle w:val="NoSpacing"/>
        <w:rPr>
          <w:i/>
          <w:sz w:val="24"/>
          <w:szCs w:val="24"/>
        </w:rPr>
      </w:pPr>
      <w:r w:rsidRPr="00697096">
        <w:rPr>
          <w:i/>
          <w:sz w:val="24"/>
          <w:szCs w:val="24"/>
        </w:rPr>
        <w:t>Variables</w:t>
      </w:r>
    </w:p>
    <w:p w:rsidR="009758E9" w:rsidRDefault="009758E9" w:rsidP="000B5A3E">
      <w:pPr>
        <w:pStyle w:val="NoSpacing"/>
        <w:ind w:left="720"/>
        <w:rPr>
          <w:sz w:val="24"/>
          <w:szCs w:val="24"/>
        </w:rPr>
      </w:pPr>
      <w:r>
        <w:rPr>
          <w:sz w:val="24"/>
          <w:szCs w:val="24"/>
        </w:rPr>
        <w:t>We used a mix of local variables and instance variables.</w:t>
      </w:r>
    </w:p>
    <w:p w:rsidR="009758E9" w:rsidRDefault="009758E9" w:rsidP="000B5A3E">
      <w:pPr>
        <w:pStyle w:val="NoSpacing"/>
        <w:ind w:left="720"/>
        <w:rPr>
          <w:sz w:val="24"/>
          <w:szCs w:val="24"/>
        </w:rPr>
      </w:pPr>
      <w:r>
        <w:rPr>
          <w:sz w:val="24"/>
          <w:szCs w:val="24"/>
        </w:rPr>
        <w:t>The instance variables were declared in the initialize methods (constructors)</w:t>
      </w:r>
    </w:p>
    <w:p w:rsidR="009758E9" w:rsidRDefault="009758E9" w:rsidP="000B5A3E">
      <w:pPr>
        <w:pStyle w:val="NoSpacing"/>
        <w:ind w:left="720"/>
        <w:rPr>
          <w:sz w:val="24"/>
          <w:szCs w:val="24"/>
        </w:rPr>
      </w:pPr>
      <w:r>
        <w:rPr>
          <w:sz w:val="24"/>
          <w:szCs w:val="24"/>
        </w:rPr>
        <w:t>For example, the player class constructor included the following:</w:t>
      </w:r>
    </w:p>
    <w:p w:rsidR="009758E9" w:rsidRDefault="009758E9" w:rsidP="000B5A3E">
      <w:pPr>
        <w:autoSpaceDE w:val="0"/>
        <w:autoSpaceDN w:val="0"/>
        <w:adjustRightInd w:val="0"/>
        <w:spacing w:after="0" w:line="240" w:lineRule="auto"/>
        <w:rPr>
          <w:rFonts w:ascii="Consolas" w:hAnsi="Consolas" w:cs="Consolas"/>
          <w:sz w:val="20"/>
          <w:szCs w:val="20"/>
        </w:rPr>
      </w:pP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initialize(id, pt)</w:t>
      </w: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@playerID</w:t>
      </w:r>
      <w:r>
        <w:rPr>
          <w:rFonts w:ascii="Consolas" w:hAnsi="Consolas" w:cs="Consolas"/>
          <w:color w:val="000000"/>
          <w:sz w:val="20"/>
          <w:szCs w:val="20"/>
        </w:rPr>
        <w:t xml:space="preserve"> = id</w:t>
      </w: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@icon</w:t>
      </w:r>
      <w:r>
        <w:rPr>
          <w:rFonts w:ascii="Consolas" w:hAnsi="Consolas" w:cs="Consolas"/>
          <w:color w:val="000000"/>
          <w:sz w:val="20"/>
          <w:szCs w:val="20"/>
        </w:rPr>
        <w:t xml:space="preserve"> = tiles.getObject(</w:t>
      </w:r>
      <w:r>
        <w:rPr>
          <w:rFonts w:ascii="Consolas" w:hAnsi="Consolas" w:cs="Consolas"/>
          <w:color w:val="2A00FF"/>
          <w:sz w:val="20"/>
          <w:szCs w:val="20"/>
        </w:rPr>
        <w:t>"player"</w:t>
      </w:r>
      <w:r>
        <w:rPr>
          <w:rFonts w:ascii="Consolas" w:hAnsi="Consolas" w:cs="Consolas"/>
          <w:color w:val="000000"/>
          <w:sz w:val="20"/>
          <w:szCs w:val="20"/>
        </w:rPr>
        <w:t xml:space="preserve"> + id.to_s())</w:t>
      </w: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@currentLocation</w:t>
      </w:r>
      <w:r>
        <w:rPr>
          <w:rFonts w:ascii="Consolas" w:hAnsi="Consolas" w:cs="Consolas"/>
          <w:color w:val="000000"/>
          <w:sz w:val="20"/>
          <w:szCs w:val="20"/>
        </w:rPr>
        <w:t xml:space="preserve"> = pt</w:t>
      </w: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@hasFlag</w:t>
      </w:r>
      <w:r>
        <w:rPr>
          <w:rFonts w:ascii="Consolas" w:hAnsi="Consolas" w:cs="Consolas"/>
          <w:color w:val="000000"/>
          <w:sz w:val="20"/>
          <w:szCs w:val="20"/>
        </w:rPr>
        <w:t xml:space="preserve"> = </w:t>
      </w:r>
      <w:r>
        <w:rPr>
          <w:rFonts w:ascii="Consolas" w:hAnsi="Consolas" w:cs="Consolas"/>
          <w:b/>
          <w:bCs/>
          <w:i/>
          <w:iCs/>
          <w:color w:val="7F0055"/>
          <w:sz w:val="20"/>
          <w:szCs w:val="20"/>
        </w:rPr>
        <w:t>false</w:t>
      </w: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@mostRecentLocation</w:t>
      </w:r>
      <w:r>
        <w:rPr>
          <w:rFonts w:ascii="Consolas" w:hAnsi="Consolas" w:cs="Consolas"/>
          <w:color w:val="000000"/>
          <w:sz w:val="20"/>
          <w:szCs w:val="20"/>
        </w:rPr>
        <w:t xml:space="preserve"> = </w:t>
      </w:r>
      <w:r>
        <w:rPr>
          <w:rFonts w:ascii="Consolas" w:hAnsi="Consolas" w:cs="Consolas"/>
          <w:color w:val="C80000"/>
          <w:sz w:val="20"/>
          <w:szCs w:val="20"/>
        </w:rPr>
        <w:t>@currentLocation</w:t>
      </w:r>
    </w:p>
    <w:p w:rsidR="009758E9"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@cornersVisited</w:t>
      </w:r>
      <w:r>
        <w:rPr>
          <w:rFonts w:ascii="Consolas" w:hAnsi="Consolas" w:cs="Consolas"/>
          <w:color w:val="000000"/>
          <w:sz w:val="20"/>
          <w:szCs w:val="20"/>
        </w:rPr>
        <w:t xml:space="preserve"> = Array.new(0, </w:t>
      </w:r>
      <w:r>
        <w:rPr>
          <w:rFonts w:ascii="Consolas" w:hAnsi="Consolas" w:cs="Consolas"/>
          <w:b/>
          <w:bCs/>
          <w:i/>
          <w:iCs/>
          <w:color w:val="7F0055"/>
          <w:sz w:val="20"/>
          <w:szCs w:val="20"/>
        </w:rPr>
        <w:t>nil</w:t>
      </w:r>
      <w:r>
        <w:rPr>
          <w:rFonts w:ascii="Consolas" w:hAnsi="Consolas" w:cs="Consolas"/>
          <w:color w:val="000000"/>
          <w:sz w:val="20"/>
          <w:szCs w:val="20"/>
        </w:rPr>
        <w:t>)</w:t>
      </w:r>
    </w:p>
    <w:p w:rsidR="009758E9" w:rsidRDefault="009758E9" w:rsidP="00BC0E29">
      <w:pPr>
        <w:autoSpaceDE w:val="0"/>
        <w:autoSpaceDN w:val="0"/>
        <w:adjustRightInd w:val="0"/>
        <w:spacing w:after="0" w:line="240" w:lineRule="auto"/>
        <w:ind w:left="720"/>
        <w:rPr>
          <w:rFonts w:ascii="Consolas" w:hAnsi="Consolas" w:cs="Consolas"/>
          <w:i/>
          <w:iCs/>
          <w:color w:val="3F7F5F"/>
          <w:sz w:val="20"/>
          <w:szCs w:val="20"/>
        </w:rPr>
      </w:pPr>
      <w:r>
        <w:rPr>
          <w:rFonts w:ascii="Consolas" w:hAnsi="Consolas" w:cs="Consolas"/>
          <w:color w:val="000000"/>
          <w:sz w:val="20"/>
          <w:szCs w:val="20"/>
        </w:rPr>
        <w:tab/>
      </w:r>
      <w:r>
        <w:rPr>
          <w:rFonts w:ascii="Consolas" w:hAnsi="Consolas" w:cs="Consolas"/>
          <w:color w:val="C80000"/>
          <w:sz w:val="20"/>
          <w:szCs w:val="20"/>
        </w:rPr>
        <w:t>@update</w:t>
      </w:r>
      <w:r>
        <w:rPr>
          <w:rFonts w:ascii="Consolas" w:hAnsi="Consolas" w:cs="Consolas"/>
          <w:color w:val="000000"/>
          <w:sz w:val="20"/>
          <w:szCs w:val="20"/>
        </w:rPr>
        <w:t xml:space="preserve"> = </w:t>
      </w:r>
      <w:r>
        <w:rPr>
          <w:rFonts w:ascii="Consolas" w:hAnsi="Consolas" w:cs="Consolas"/>
          <w:b/>
          <w:bCs/>
          <w:i/>
          <w:iCs/>
          <w:color w:val="7F0055"/>
          <w:sz w:val="20"/>
          <w:szCs w:val="20"/>
        </w:rPr>
        <w:t>true</w:t>
      </w:r>
      <w:r>
        <w:rPr>
          <w:rFonts w:ascii="Consolas" w:hAnsi="Consolas" w:cs="Consolas"/>
          <w:color w:val="000000"/>
          <w:sz w:val="20"/>
          <w:szCs w:val="20"/>
        </w:rPr>
        <w:t xml:space="preserve"> </w:t>
      </w:r>
      <w:r>
        <w:rPr>
          <w:rFonts w:ascii="Consolas" w:hAnsi="Consolas" w:cs="Consolas"/>
          <w:i/>
          <w:iCs/>
          <w:color w:val="3F7F5F"/>
          <w:sz w:val="20"/>
          <w:szCs w:val="20"/>
        </w:rPr>
        <w:t>#if they need to be redrawn</w:t>
      </w:r>
    </w:p>
    <w:p w:rsidR="009758E9" w:rsidRPr="000B5A3E" w:rsidRDefault="009758E9" w:rsidP="00BC0E2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end</w:t>
      </w:r>
    </w:p>
    <w:p w:rsidR="009758E9" w:rsidRDefault="009758E9" w:rsidP="004E4FBC">
      <w:pPr>
        <w:pStyle w:val="NoSpacing"/>
        <w:rPr>
          <w:sz w:val="24"/>
          <w:szCs w:val="24"/>
        </w:rPr>
      </w:pPr>
    </w:p>
    <w:p w:rsidR="009758E9" w:rsidRPr="002829E5" w:rsidRDefault="009758E9" w:rsidP="00867122">
      <w:pPr>
        <w:autoSpaceDE w:val="0"/>
        <w:autoSpaceDN w:val="0"/>
        <w:adjustRightInd w:val="0"/>
        <w:spacing w:after="0" w:line="240" w:lineRule="auto"/>
        <w:ind w:left="720"/>
        <w:rPr>
          <w:rFonts w:ascii="Consolas" w:hAnsi="Consolas" w:cs="Consolas"/>
          <w:sz w:val="20"/>
          <w:szCs w:val="20"/>
        </w:rPr>
      </w:pPr>
      <w:r>
        <w:rPr>
          <w:sz w:val="24"/>
          <w:szCs w:val="24"/>
        </w:rPr>
        <w:t>Instance variables in Ruby can be used by methods inside the class, but they cannot be directly accessed outside of the class. Accessors and mutators were provided to alter the variables to a certain extent.</w:t>
      </w:r>
    </w:p>
    <w:p w:rsidR="009758E9" w:rsidRDefault="009758E9" w:rsidP="0086712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758E9" w:rsidRDefault="009758E9" w:rsidP="0086712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setUpdate(boolean)</w:t>
      </w:r>
    </w:p>
    <w:p w:rsidR="009758E9" w:rsidRDefault="009758E9" w:rsidP="008671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C80000"/>
          <w:sz w:val="20"/>
          <w:szCs w:val="20"/>
        </w:rPr>
        <w:t>@update</w:t>
      </w:r>
      <w:r>
        <w:rPr>
          <w:rFonts w:ascii="Consolas" w:hAnsi="Consolas" w:cs="Consolas"/>
          <w:color w:val="000000"/>
          <w:sz w:val="20"/>
          <w:szCs w:val="20"/>
        </w:rPr>
        <w:t xml:space="preserve"> = boolean</w:t>
      </w:r>
    </w:p>
    <w:p w:rsidR="009758E9" w:rsidRDefault="009758E9" w:rsidP="0086712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end</w:t>
      </w:r>
    </w:p>
    <w:p w:rsidR="009758E9" w:rsidRDefault="009758E9" w:rsidP="008671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9758E9" w:rsidRDefault="009758E9" w:rsidP="0086712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getUpdate</w:t>
      </w:r>
    </w:p>
    <w:p w:rsidR="009758E9" w:rsidRDefault="009758E9" w:rsidP="00867122">
      <w:pPr>
        <w:autoSpaceDE w:val="0"/>
        <w:autoSpaceDN w:val="0"/>
        <w:adjustRightInd w:val="0"/>
        <w:spacing w:after="0" w:line="240" w:lineRule="auto"/>
        <w:ind w:left="720"/>
        <w:rPr>
          <w:rFonts w:ascii="Consolas" w:hAnsi="Consolas" w:cs="Consolas"/>
          <w:color w:val="C80000"/>
          <w:sz w:val="20"/>
          <w:szCs w:val="20"/>
        </w:rPr>
      </w:pPr>
      <w:r>
        <w:rPr>
          <w:rFonts w:ascii="Consolas" w:hAnsi="Consolas" w:cs="Consolas"/>
          <w:b/>
          <w:bCs/>
          <w:color w:val="7F0055"/>
          <w:sz w:val="20"/>
          <w:szCs w:val="20"/>
        </w:rPr>
        <w:tab/>
        <w:t>return</w:t>
      </w:r>
      <w:r>
        <w:rPr>
          <w:rFonts w:ascii="Consolas" w:hAnsi="Consolas" w:cs="Consolas"/>
          <w:color w:val="000000"/>
          <w:sz w:val="20"/>
          <w:szCs w:val="20"/>
        </w:rPr>
        <w:t xml:space="preserve"> </w:t>
      </w:r>
      <w:r>
        <w:rPr>
          <w:rFonts w:ascii="Consolas" w:hAnsi="Consolas" w:cs="Consolas"/>
          <w:color w:val="C80000"/>
          <w:sz w:val="20"/>
          <w:szCs w:val="20"/>
        </w:rPr>
        <w:t>@update</w:t>
      </w:r>
    </w:p>
    <w:p w:rsidR="009758E9" w:rsidRPr="0025712D" w:rsidRDefault="009758E9" w:rsidP="00867122">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b/>
          <w:bCs/>
          <w:color w:val="7F0055"/>
          <w:sz w:val="20"/>
          <w:szCs w:val="20"/>
        </w:rPr>
        <w:t>end</w:t>
      </w:r>
    </w:p>
    <w:p w:rsidR="009758E9" w:rsidRDefault="009758E9" w:rsidP="004E4FBC">
      <w:pPr>
        <w:pStyle w:val="NoSpacing"/>
        <w:rPr>
          <w:sz w:val="24"/>
          <w:szCs w:val="24"/>
        </w:rPr>
      </w:pPr>
    </w:p>
    <w:p w:rsidR="009758E9" w:rsidRDefault="009758E9" w:rsidP="0025712D">
      <w:pPr>
        <w:pStyle w:val="NoSpacing"/>
        <w:ind w:left="720"/>
        <w:rPr>
          <w:sz w:val="24"/>
          <w:szCs w:val="24"/>
        </w:rPr>
      </w:pPr>
      <w:r>
        <w:rPr>
          <w:sz w:val="24"/>
          <w:szCs w:val="24"/>
        </w:rPr>
        <w:t>Local variables were variables which we used temporarily, such as when setting up the main menu. Since these variables were never used again, they were used as local variables instead of instance variables.</w:t>
      </w:r>
    </w:p>
    <w:p w:rsidR="009758E9" w:rsidRDefault="009758E9" w:rsidP="0025712D">
      <w:pPr>
        <w:pStyle w:val="NoSpacing"/>
        <w:ind w:left="720"/>
        <w:rPr>
          <w:sz w:val="24"/>
          <w:szCs w:val="24"/>
        </w:rPr>
      </w:pPr>
    </w:p>
    <w:p w:rsidR="009758E9" w:rsidRDefault="009758E9" w:rsidP="00602022">
      <w:pPr>
        <w:autoSpaceDE w:val="0"/>
        <w:autoSpaceDN w:val="0"/>
        <w:adjustRightInd w:val="0"/>
        <w:spacing w:after="0" w:line="240" w:lineRule="auto"/>
        <w:rPr>
          <w:rFonts w:ascii="Consolas" w:hAnsi="Consolas" w:cs="Consolas"/>
          <w:sz w:val="20"/>
          <w:szCs w:val="20"/>
        </w:rPr>
      </w:pPr>
    </w:p>
    <w:p w:rsidR="009758E9" w:rsidRDefault="009758E9" w:rsidP="00602022">
      <w:pPr>
        <w:autoSpaceDE w:val="0"/>
        <w:autoSpaceDN w:val="0"/>
        <w:adjustRightInd w:val="0"/>
        <w:spacing w:after="0" w:line="240" w:lineRule="auto"/>
        <w:ind w:left="720"/>
        <w:rPr>
          <w:rFonts w:ascii="Consolas" w:hAnsi="Consolas" w:cs="Consolas"/>
          <w:i/>
          <w:iCs/>
          <w:color w:val="3F7F5F"/>
          <w:sz w:val="20"/>
          <w:szCs w:val="20"/>
        </w:rPr>
      </w:pPr>
      <w:r>
        <w:rPr>
          <w:rFonts w:ascii="Consolas" w:hAnsi="Consolas" w:cs="Consolas"/>
          <w:i/>
          <w:iCs/>
          <w:color w:val="3F7F5F"/>
          <w:sz w:val="20"/>
          <w:szCs w:val="20"/>
        </w:rPr>
        <w:t># get the initial height of the panel</w:t>
      </w:r>
    </w:p>
    <w:p w:rsidR="009758E9" w:rsidRDefault="009758E9" w:rsidP="00602022">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initialHeight = </w:t>
      </w:r>
      <w:r>
        <w:rPr>
          <w:rFonts w:ascii="Consolas" w:hAnsi="Consolas" w:cs="Consolas"/>
          <w:b/>
          <w:bCs/>
          <w:i/>
          <w:iCs/>
          <w:color w:val="7F0055"/>
          <w:sz w:val="20"/>
          <w:szCs w:val="20"/>
        </w:rPr>
        <w:t>self</w:t>
      </w:r>
      <w:r>
        <w:rPr>
          <w:rFonts w:ascii="Consolas" w:hAnsi="Consolas" w:cs="Consolas"/>
          <w:color w:val="000000"/>
          <w:sz w:val="20"/>
          <w:szCs w:val="20"/>
        </w:rPr>
        <w:t>.get_size().get_height() / 2</w:t>
      </w:r>
    </w:p>
    <w:p w:rsidR="009758E9" w:rsidRDefault="009758E9" w:rsidP="00602022">
      <w:pPr>
        <w:autoSpaceDE w:val="0"/>
        <w:autoSpaceDN w:val="0"/>
        <w:adjustRightInd w:val="0"/>
        <w:spacing w:after="0" w:line="240" w:lineRule="auto"/>
        <w:ind w:left="720"/>
        <w:rPr>
          <w:rFonts w:ascii="Consolas" w:hAnsi="Consolas" w:cs="Consolas"/>
          <w:color w:val="000000"/>
          <w:sz w:val="20"/>
          <w:szCs w:val="20"/>
        </w:rPr>
      </w:pPr>
    </w:p>
    <w:p w:rsidR="009758E9" w:rsidRDefault="009758E9" w:rsidP="00602022">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3F7F5F"/>
          <w:sz w:val="20"/>
          <w:szCs w:val="20"/>
        </w:rPr>
        <w:t># create buttons</w:t>
      </w:r>
    </w:p>
    <w:p w:rsidR="009758E9" w:rsidRPr="00602022" w:rsidRDefault="009758E9" w:rsidP="006020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btnNewGame = MainMenuButton.new(...) </w:t>
      </w:r>
    </w:p>
    <w:p w:rsidR="009758E9" w:rsidRDefault="009758E9" w:rsidP="004E4FBC">
      <w:pPr>
        <w:pStyle w:val="NoSpacing"/>
        <w:rPr>
          <w:sz w:val="24"/>
          <w:szCs w:val="24"/>
        </w:rPr>
      </w:pPr>
    </w:p>
    <w:p w:rsidR="009758E9" w:rsidRDefault="009758E9" w:rsidP="00602022">
      <w:pPr>
        <w:pStyle w:val="NoSpacing"/>
        <w:ind w:left="720"/>
        <w:rPr>
          <w:sz w:val="24"/>
          <w:szCs w:val="24"/>
        </w:rPr>
      </w:pPr>
      <w:r>
        <w:rPr>
          <w:sz w:val="24"/>
          <w:szCs w:val="24"/>
        </w:rPr>
        <w:t xml:space="preserve">The instance variables have a </w:t>
      </w:r>
      <w:r>
        <w:rPr>
          <w:rFonts w:ascii="Consolas" w:hAnsi="Consolas" w:cs="Consolas"/>
          <w:color w:val="C80000"/>
          <w:sz w:val="20"/>
          <w:szCs w:val="20"/>
        </w:rPr>
        <w:t>@</w:t>
      </w:r>
      <w:r>
        <w:rPr>
          <w:sz w:val="24"/>
          <w:szCs w:val="24"/>
        </w:rPr>
        <w:t xml:space="preserve"> symbol at the start of their name, while the local variables do not.</w:t>
      </w:r>
    </w:p>
    <w:p w:rsidR="009758E9" w:rsidRDefault="009758E9" w:rsidP="004E4FBC">
      <w:pPr>
        <w:pStyle w:val="NoSpacing"/>
        <w:rPr>
          <w:sz w:val="24"/>
          <w:szCs w:val="24"/>
        </w:rPr>
      </w:pPr>
    </w:p>
    <w:p w:rsidR="009758E9" w:rsidRPr="00697096" w:rsidRDefault="009758E9" w:rsidP="004E4FBC">
      <w:pPr>
        <w:pStyle w:val="NoSpacing"/>
        <w:rPr>
          <w:i/>
          <w:sz w:val="24"/>
          <w:szCs w:val="24"/>
        </w:rPr>
      </w:pPr>
      <w:r w:rsidRPr="00697096">
        <w:rPr>
          <w:i/>
          <w:sz w:val="24"/>
          <w:szCs w:val="24"/>
        </w:rPr>
        <w:t>Conditional Statements</w:t>
      </w:r>
    </w:p>
    <w:p w:rsidR="009758E9" w:rsidRDefault="009758E9" w:rsidP="004E4FBC">
      <w:pPr>
        <w:pStyle w:val="NoSpacing"/>
        <w:rPr>
          <w:sz w:val="24"/>
          <w:szCs w:val="24"/>
        </w:rPr>
      </w:pPr>
    </w:p>
    <w:p w:rsidR="009758E9" w:rsidRDefault="009758E9" w:rsidP="00746346">
      <w:pPr>
        <w:pStyle w:val="NoSpacing"/>
        <w:ind w:left="720"/>
        <w:rPr>
          <w:sz w:val="24"/>
          <w:szCs w:val="24"/>
        </w:rPr>
      </w:pPr>
      <w:r>
        <w:rPr>
          <w:sz w:val="24"/>
          <w:szCs w:val="24"/>
        </w:rPr>
        <w:t>If statements were used in our game extensively. Most of the time they helped to check if certain conditions were true before an action occurred. For example, when a player presses a button to move a player, the game checks to see if the player is on the edge of the map before moving it.</w:t>
      </w:r>
    </w:p>
    <w:p w:rsidR="009758E9" w:rsidRDefault="009758E9" w:rsidP="00746346">
      <w:pPr>
        <w:pStyle w:val="NoSpacing"/>
        <w:ind w:left="720"/>
        <w:rPr>
          <w:sz w:val="24"/>
          <w:szCs w:val="24"/>
        </w:rPr>
      </w:pPr>
    </w:p>
    <w:p w:rsidR="009758E9" w:rsidRDefault="009758E9" w:rsidP="00CF0F36">
      <w:pPr>
        <w:autoSpaceDE w:val="0"/>
        <w:autoSpaceDN w:val="0"/>
        <w:adjustRightInd w:val="0"/>
        <w:spacing w:after="0" w:line="240" w:lineRule="auto"/>
        <w:ind w:left="720"/>
        <w:rPr>
          <w:rFonts w:ascii="Consolas" w:hAnsi="Consolas" w:cs="Consolas"/>
          <w:i/>
          <w:iCs/>
          <w:color w:val="3F7F5F"/>
          <w:sz w:val="20"/>
          <w:szCs w:val="20"/>
        </w:rPr>
      </w:pPr>
      <w:r>
        <w:rPr>
          <w:rFonts w:ascii="Consolas" w:hAnsi="Consolas" w:cs="Consolas"/>
          <w:i/>
          <w:iCs/>
          <w:color w:val="3F7F5F"/>
          <w:sz w:val="20"/>
          <w:szCs w:val="20"/>
        </w:rPr>
        <w:t xml:space="preserve"># checks if the button pressed is the W key and if the player is not on the </w:t>
      </w:r>
    </w:p>
    <w:p w:rsidR="009758E9"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3F7F5F"/>
          <w:sz w:val="20"/>
          <w:szCs w:val="20"/>
        </w:rPr>
        <w:t># upper boundary of the map</w:t>
      </w:r>
    </w:p>
    <w:p w:rsidR="009758E9"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(value == ?W.ord </w:t>
      </w:r>
      <w:r>
        <w:rPr>
          <w:rFonts w:ascii="Consolas" w:hAnsi="Consolas" w:cs="Consolas"/>
          <w:b/>
          <w:bCs/>
          <w:color w:val="7F0055"/>
          <w:sz w:val="20"/>
          <w:szCs w:val="20"/>
        </w:rPr>
        <w:t>and</w:t>
      </w:r>
      <w:r>
        <w:rPr>
          <w:rFonts w:ascii="Consolas" w:hAnsi="Consolas" w:cs="Consolas"/>
          <w:color w:val="000000"/>
          <w:sz w:val="20"/>
          <w:szCs w:val="20"/>
        </w:rPr>
        <w:t xml:space="preserve"> p1Location.y &gt; 0)</w:t>
      </w:r>
    </w:p>
    <w:p w:rsidR="009758E9" w:rsidRDefault="009758E9" w:rsidP="00CF0F3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t>newLoc = [p1Location.x, p1Location.y - 1]</w:t>
      </w:r>
    </w:p>
    <w:p w:rsidR="009758E9" w:rsidRDefault="009758E9" w:rsidP="00CF0F36">
      <w:pPr>
        <w:autoSpaceDE w:val="0"/>
        <w:autoSpaceDN w:val="0"/>
        <w:adjustRightInd w:val="0"/>
        <w:spacing w:after="0" w:line="240" w:lineRule="auto"/>
        <w:ind w:left="720"/>
        <w:rPr>
          <w:rFonts w:ascii="Consolas" w:hAnsi="Consolas" w:cs="Consolas"/>
          <w:sz w:val="20"/>
          <w:szCs w:val="20"/>
        </w:rPr>
      </w:pPr>
    </w:p>
    <w:p w:rsidR="009758E9"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3F7F5F"/>
          <w:sz w:val="20"/>
          <w:szCs w:val="20"/>
        </w:rPr>
        <w:t># checks to see if the new location is occupied by another player</w:t>
      </w:r>
    </w:p>
    <w:p w:rsidR="009758E9"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overlap(newLoc, p2Array)</w:t>
      </w:r>
    </w:p>
    <w:p w:rsidR="009758E9"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playerUpdate(</w:t>
      </w:r>
      <w:r>
        <w:rPr>
          <w:rFonts w:ascii="Consolas" w:hAnsi="Consolas" w:cs="Consolas"/>
          <w:color w:val="C80000"/>
          <w:sz w:val="20"/>
          <w:szCs w:val="20"/>
        </w:rPr>
        <w:t>@p1</w:t>
      </w:r>
      <w:r>
        <w:rPr>
          <w:rFonts w:ascii="Consolas" w:hAnsi="Consolas" w:cs="Consolas"/>
          <w:color w:val="000000"/>
          <w:sz w:val="20"/>
          <w:szCs w:val="20"/>
        </w:rPr>
        <w:t>, newLoc)</w:t>
      </w:r>
    </w:p>
    <w:p w:rsidR="009758E9"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ab/>
        <w:t>end</w:t>
      </w:r>
    </w:p>
    <w:p w:rsidR="009758E9" w:rsidRDefault="009758E9" w:rsidP="002642EE">
      <w:pPr>
        <w:autoSpaceDE w:val="0"/>
        <w:autoSpaceDN w:val="0"/>
        <w:adjustRightInd w:val="0"/>
        <w:spacing w:after="0" w:line="240" w:lineRule="auto"/>
        <w:rPr>
          <w:rFonts w:ascii="Consolas" w:hAnsi="Consolas" w:cs="Consolas"/>
          <w:sz w:val="20"/>
          <w:szCs w:val="20"/>
        </w:rPr>
      </w:pPr>
    </w:p>
    <w:p w:rsidR="009758E9" w:rsidRDefault="009758E9" w:rsidP="002B1111">
      <w:pPr>
        <w:autoSpaceDE w:val="0"/>
        <w:autoSpaceDN w:val="0"/>
        <w:adjustRightInd w:val="0"/>
        <w:spacing w:after="0" w:line="240" w:lineRule="auto"/>
        <w:ind w:left="720"/>
        <w:rPr>
          <w:rFonts w:ascii="Consolas" w:hAnsi="Consolas" w:cs="Consolas"/>
          <w:i/>
          <w:iCs/>
          <w:color w:val="3F7F5F"/>
          <w:sz w:val="20"/>
          <w:szCs w:val="20"/>
        </w:rPr>
      </w:pPr>
      <w:r>
        <w:rPr>
          <w:rFonts w:ascii="Consolas" w:hAnsi="Consolas" w:cs="Consolas"/>
          <w:i/>
          <w:iCs/>
          <w:color w:val="3F7F5F"/>
          <w:sz w:val="20"/>
          <w:szCs w:val="20"/>
        </w:rPr>
        <w:t xml:space="preserve"># checks if the button pressed is the S key and if the player is not on the </w:t>
      </w:r>
    </w:p>
    <w:p w:rsidR="009758E9" w:rsidRDefault="009758E9" w:rsidP="002B1111">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3F7F5F"/>
          <w:sz w:val="20"/>
          <w:szCs w:val="20"/>
        </w:rPr>
        <w:t># lower boundary of the map</w:t>
      </w:r>
    </w:p>
    <w:p w:rsidR="009758E9" w:rsidRDefault="009758E9" w:rsidP="002642E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elsif</w:t>
      </w:r>
      <w:r>
        <w:rPr>
          <w:rFonts w:ascii="Consolas" w:hAnsi="Consolas" w:cs="Consolas"/>
          <w:color w:val="000000"/>
          <w:sz w:val="20"/>
          <w:szCs w:val="20"/>
        </w:rPr>
        <w:t xml:space="preserve">(value == ?S.ord </w:t>
      </w:r>
      <w:r>
        <w:rPr>
          <w:rFonts w:ascii="Consolas" w:hAnsi="Consolas" w:cs="Consolas"/>
          <w:b/>
          <w:bCs/>
          <w:color w:val="7F0055"/>
          <w:sz w:val="20"/>
          <w:szCs w:val="20"/>
        </w:rPr>
        <w:t>and</w:t>
      </w:r>
      <w:r>
        <w:rPr>
          <w:rFonts w:ascii="Consolas" w:hAnsi="Consolas" w:cs="Consolas"/>
          <w:color w:val="000000"/>
          <w:sz w:val="20"/>
          <w:szCs w:val="20"/>
        </w:rPr>
        <w:t xml:space="preserve"> p1Location.y &lt; MAPSIZE - 1)</w:t>
      </w:r>
    </w:p>
    <w:p w:rsidR="009758E9" w:rsidRDefault="009758E9" w:rsidP="002642E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t>newLoc = [p1Location.x, p1Location.y + 1]</w:t>
      </w:r>
    </w:p>
    <w:p w:rsidR="009758E9" w:rsidRDefault="009758E9" w:rsidP="002642EE">
      <w:pPr>
        <w:autoSpaceDE w:val="0"/>
        <w:autoSpaceDN w:val="0"/>
        <w:adjustRightInd w:val="0"/>
        <w:spacing w:after="0" w:line="240" w:lineRule="auto"/>
        <w:ind w:left="720"/>
        <w:rPr>
          <w:rFonts w:ascii="Consolas" w:hAnsi="Consolas" w:cs="Consolas"/>
          <w:sz w:val="20"/>
          <w:szCs w:val="20"/>
        </w:rPr>
      </w:pPr>
    </w:p>
    <w:p w:rsidR="009758E9" w:rsidRDefault="009758E9" w:rsidP="002642EE">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i/>
          <w:iCs/>
          <w:color w:val="3F7F5F"/>
          <w:sz w:val="20"/>
          <w:szCs w:val="20"/>
        </w:rPr>
        <w:t># checks to see if the new location is occupied by another player</w:t>
      </w:r>
    </w:p>
    <w:p w:rsidR="009758E9" w:rsidRDefault="009758E9" w:rsidP="002642E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overlap(newLoc, p2Array)</w:t>
      </w:r>
    </w:p>
    <w:p w:rsidR="009758E9" w:rsidRDefault="009758E9" w:rsidP="002642E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playerUpdate(</w:t>
      </w:r>
      <w:r>
        <w:rPr>
          <w:rFonts w:ascii="Consolas" w:hAnsi="Consolas" w:cs="Consolas"/>
          <w:color w:val="C80000"/>
          <w:sz w:val="20"/>
          <w:szCs w:val="20"/>
        </w:rPr>
        <w:t>@p1</w:t>
      </w:r>
      <w:r>
        <w:rPr>
          <w:rFonts w:ascii="Consolas" w:hAnsi="Consolas" w:cs="Consolas"/>
          <w:color w:val="000000"/>
          <w:sz w:val="20"/>
          <w:szCs w:val="20"/>
        </w:rPr>
        <w:t>, newLoc)</w:t>
      </w:r>
    </w:p>
    <w:p w:rsidR="009758E9" w:rsidRDefault="009758E9" w:rsidP="009F2529">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b/>
          <w:bCs/>
          <w:color w:val="7F0055"/>
          <w:sz w:val="20"/>
          <w:szCs w:val="20"/>
        </w:rPr>
        <w:t>end</w:t>
      </w:r>
    </w:p>
    <w:p w:rsidR="009758E9" w:rsidRDefault="009758E9" w:rsidP="009F2529">
      <w:pPr>
        <w:autoSpaceDE w:val="0"/>
        <w:autoSpaceDN w:val="0"/>
        <w:adjustRightInd w:val="0"/>
        <w:spacing w:after="0" w:line="240" w:lineRule="auto"/>
        <w:ind w:left="720"/>
        <w:rPr>
          <w:rFonts w:ascii="Consolas" w:hAnsi="Consolas" w:cs="Consolas"/>
          <w:sz w:val="20"/>
          <w:szCs w:val="20"/>
        </w:rPr>
      </w:pPr>
    </w:p>
    <w:p w:rsidR="009758E9" w:rsidRDefault="009758E9" w:rsidP="009F2529">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9758E9" w:rsidRDefault="009758E9" w:rsidP="00625206">
      <w:pPr>
        <w:autoSpaceDE w:val="0"/>
        <w:autoSpaceDN w:val="0"/>
        <w:adjustRightInd w:val="0"/>
        <w:spacing w:after="0" w:line="240" w:lineRule="auto"/>
        <w:rPr>
          <w:rFonts w:ascii="Consolas" w:hAnsi="Consolas" w:cs="Consolas"/>
          <w:sz w:val="20"/>
          <w:szCs w:val="20"/>
        </w:rPr>
      </w:pPr>
    </w:p>
    <w:p w:rsidR="009758E9" w:rsidRDefault="009758E9" w:rsidP="00625206">
      <w:pPr>
        <w:autoSpaceDE w:val="0"/>
        <w:autoSpaceDN w:val="0"/>
        <w:adjustRightInd w:val="0"/>
        <w:spacing w:after="0" w:line="240" w:lineRule="auto"/>
        <w:ind w:left="720"/>
        <w:rPr>
          <w:rFonts w:ascii="Consolas" w:hAnsi="Consolas" w:cs="Consolas"/>
          <w:i/>
          <w:iCs/>
          <w:color w:val="3F7F5F"/>
          <w:sz w:val="20"/>
          <w:szCs w:val="20"/>
        </w:rPr>
      </w:pPr>
      <w:r>
        <w:rPr>
          <w:rFonts w:ascii="Consolas" w:hAnsi="Consolas" w:cs="Consolas"/>
          <w:i/>
          <w:iCs/>
          <w:color w:val="3F7F5F"/>
          <w:sz w:val="20"/>
          <w:szCs w:val="20"/>
        </w:rPr>
        <w:t xml:space="preserve"># checks if the button pressed is the up arrow key and if the player is not </w:t>
      </w:r>
    </w:p>
    <w:p w:rsidR="009758E9" w:rsidRDefault="009758E9" w:rsidP="00625206">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3F7F5F"/>
          <w:sz w:val="20"/>
          <w:szCs w:val="20"/>
        </w:rPr>
        <w:t># on the upper boundary of the map</w:t>
      </w:r>
    </w:p>
    <w:p w:rsidR="009758E9" w:rsidRDefault="009758E9" w:rsidP="0062520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elsif</w:t>
      </w:r>
      <w:r>
        <w:rPr>
          <w:rFonts w:ascii="Consolas" w:hAnsi="Consolas" w:cs="Consolas"/>
          <w:color w:val="000000"/>
          <w:sz w:val="20"/>
          <w:szCs w:val="20"/>
        </w:rPr>
        <w:t xml:space="preserve">(value == K_UP </w:t>
      </w:r>
      <w:r>
        <w:rPr>
          <w:rFonts w:ascii="Consolas" w:hAnsi="Consolas" w:cs="Consolas"/>
          <w:b/>
          <w:bCs/>
          <w:color w:val="7F0055"/>
          <w:sz w:val="20"/>
          <w:szCs w:val="20"/>
        </w:rPr>
        <w:t>and</w:t>
      </w:r>
      <w:r>
        <w:rPr>
          <w:rFonts w:ascii="Consolas" w:hAnsi="Consolas" w:cs="Consolas"/>
          <w:color w:val="000000"/>
          <w:sz w:val="20"/>
          <w:szCs w:val="20"/>
        </w:rPr>
        <w:t xml:space="preserve"> p2Location.y &gt; 0)</w:t>
      </w:r>
    </w:p>
    <w:p w:rsidR="009758E9" w:rsidRDefault="009758E9" w:rsidP="0062520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newLoc = [p2Location.x, p2Location.y - 1]</w:t>
      </w:r>
    </w:p>
    <w:p w:rsidR="009758E9" w:rsidRDefault="009758E9" w:rsidP="0062520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overlap(newLoc, p1Array)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758E9" w:rsidRDefault="009758E9" w:rsidP="0062520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playerUpdate(</w:t>
      </w:r>
      <w:r>
        <w:rPr>
          <w:rFonts w:ascii="Consolas" w:hAnsi="Consolas" w:cs="Consolas"/>
          <w:color w:val="C80000"/>
          <w:sz w:val="20"/>
          <w:szCs w:val="20"/>
        </w:rPr>
        <w:t>@p2</w:t>
      </w:r>
      <w:r>
        <w:rPr>
          <w:rFonts w:ascii="Consolas" w:hAnsi="Consolas" w:cs="Consolas"/>
          <w:color w:val="000000"/>
          <w:sz w:val="20"/>
          <w:szCs w:val="20"/>
        </w:rPr>
        <w:t>, newLoc)</w:t>
      </w:r>
    </w:p>
    <w:p w:rsidR="009758E9" w:rsidRDefault="009758E9" w:rsidP="00625206">
      <w:pPr>
        <w:autoSpaceDE w:val="0"/>
        <w:autoSpaceDN w:val="0"/>
        <w:adjustRightInd w:val="0"/>
        <w:spacing w:after="0" w:line="240" w:lineRule="auto"/>
        <w:ind w:left="1440"/>
        <w:rPr>
          <w:rFonts w:ascii="Consolas" w:hAnsi="Consolas" w:cs="Consolas"/>
          <w:b/>
          <w:bCs/>
          <w:color w:val="7F0055"/>
          <w:sz w:val="20"/>
          <w:szCs w:val="20"/>
        </w:rPr>
      </w:pPr>
      <w:r>
        <w:rPr>
          <w:rFonts w:ascii="Consolas" w:hAnsi="Consolas" w:cs="Consolas"/>
          <w:b/>
          <w:bCs/>
          <w:color w:val="7F0055"/>
          <w:sz w:val="20"/>
          <w:szCs w:val="20"/>
        </w:rPr>
        <w:t>end</w:t>
      </w:r>
    </w:p>
    <w:p w:rsidR="009758E9" w:rsidRDefault="009758E9" w:rsidP="00625206">
      <w:pPr>
        <w:autoSpaceDE w:val="0"/>
        <w:autoSpaceDN w:val="0"/>
        <w:adjustRightInd w:val="0"/>
        <w:spacing w:after="0" w:line="240" w:lineRule="auto"/>
        <w:ind w:left="1440"/>
        <w:rPr>
          <w:rFonts w:ascii="Consolas" w:hAnsi="Consolas" w:cs="Consolas"/>
          <w:b/>
          <w:bCs/>
          <w:color w:val="7F0055"/>
          <w:sz w:val="20"/>
          <w:szCs w:val="20"/>
        </w:rPr>
      </w:pPr>
    </w:p>
    <w:p w:rsidR="009758E9" w:rsidRDefault="009758E9" w:rsidP="00625206">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9758E9" w:rsidRDefault="009758E9" w:rsidP="00625206">
      <w:pPr>
        <w:autoSpaceDE w:val="0"/>
        <w:autoSpaceDN w:val="0"/>
        <w:adjustRightInd w:val="0"/>
        <w:spacing w:after="0" w:line="240" w:lineRule="auto"/>
        <w:ind w:left="720"/>
        <w:rPr>
          <w:rFonts w:ascii="Consolas" w:hAnsi="Consolas" w:cs="Consolas"/>
          <w:sz w:val="20"/>
          <w:szCs w:val="20"/>
        </w:rPr>
      </w:pPr>
    </w:p>
    <w:p w:rsidR="009758E9" w:rsidRPr="00CF0F36" w:rsidRDefault="009758E9" w:rsidP="00CF0F3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end</w:t>
      </w:r>
    </w:p>
    <w:p w:rsidR="009758E9" w:rsidRDefault="009758E9" w:rsidP="00746346">
      <w:pPr>
        <w:pStyle w:val="NoSpacing"/>
        <w:ind w:left="720"/>
        <w:rPr>
          <w:sz w:val="24"/>
          <w:szCs w:val="24"/>
        </w:rPr>
      </w:pPr>
    </w:p>
    <w:p w:rsidR="009758E9" w:rsidRDefault="009758E9" w:rsidP="00746346">
      <w:pPr>
        <w:pStyle w:val="NoSpacing"/>
        <w:ind w:left="720"/>
        <w:rPr>
          <w:sz w:val="24"/>
          <w:szCs w:val="24"/>
        </w:rPr>
      </w:pPr>
      <w:r>
        <w:rPr>
          <w:sz w:val="24"/>
          <w:szCs w:val="24"/>
        </w:rPr>
        <w:t>Ruby also has a case conditional statement, similar to the switch block in Java. This would have been equally effective. However, if/else statements have essentially the same format as in other popular languages, so they were better in our situation.</w: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701F6E">
      <w:pPr>
        <w:pStyle w:val="NoSpacing"/>
        <w:rPr>
          <w:i/>
          <w:sz w:val="24"/>
          <w:szCs w:val="24"/>
        </w:rPr>
      </w:pPr>
      <w:r w:rsidRPr="00697096">
        <w:rPr>
          <w:i/>
          <w:sz w:val="24"/>
          <w:szCs w:val="24"/>
        </w:rPr>
        <w:t>Validation</w:t>
      </w:r>
    </w:p>
    <w:p w:rsidR="009758E9" w:rsidRDefault="009758E9" w:rsidP="00701F6E">
      <w:pPr>
        <w:pStyle w:val="NoSpacing"/>
        <w:rPr>
          <w:i/>
          <w:sz w:val="24"/>
          <w:szCs w:val="24"/>
        </w:rPr>
      </w:pPr>
    </w:p>
    <w:p w:rsidR="009758E9" w:rsidRDefault="009758E9" w:rsidP="00701F6E">
      <w:pPr>
        <w:pStyle w:val="NoSpacing"/>
        <w:rPr>
          <w:sz w:val="24"/>
          <w:szCs w:val="24"/>
        </w:rPr>
      </w:pPr>
      <w:r>
        <w:rPr>
          <w:i/>
          <w:sz w:val="24"/>
          <w:szCs w:val="24"/>
        </w:rPr>
        <w:tab/>
      </w:r>
      <w:r>
        <w:rPr>
          <w:sz w:val="24"/>
          <w:szCs w:val="24"/>
        </w:rPr>
        <w:t>The primary validation needed in our game is when the user presses a key to move their player. This is accomplished by sending the key code from the key press event to the game object. The game object handles the key code in an if statement, seen above. The method moves the player in a different direction based on the key code given. If the key code given does nothing in the game, then nothing is done.</w:t>
      </w:r>
    </w:p>
    <w:p w:rsidR="009758E9" w:rsidRDefault="009758E9" w:rsidP="00701F6E">
      <w:pPr>
        <w:pStyle w:val="NoSpacing"/>
        <w:rPr>
          <w:sz w:val="24"/>
          <w:szCs w:val="24"/>
        </w:rPr>
      </w:pPr>
    </w:p>
    <w:p w:rsidR="009758E9" w:rsidRDefault="009758E9" w:rsidP="00701F6E">
      <w:pPr>
        <w:pStyle w:val="NoSpacing"/>
        <w:rPr>
          <w:sz w:val="24"/>
          <w:szCs w:val="24"/>
        </w:rPr>
      </w:pPr>
      <w:r>
        <w:rPr>
          <w:sz w:val="24"/>
          <w:szCs w:val="24"/>
        </w:rPr>
        <w:t>This is our key event listener from the MinimalApp class:</w:t>
      </w:r>
    </w:p>
    <w:p w:rsidR="009758E9" w:rsidRPr="00701F6E" w:rsidRDefault="009758E9" w:rsidP="00701F6E">
      <w:pPr>
        <w:pStyle w:val="NoSpacing"/>
        <w:ind w:left="720"/>
        <w:rPr>
          <w:i/>
          <w:sz w:val="24"/>
          <w:szCs w:val="24"/>
        </w:rPr>
      </w:pPr>
      <w:r w:rsidRPr="00701F6E">
        <w:rPr>
          <w:i/>
          <w:sz w:val="24"/>
          <w:szCs w:val="24"/>
        </w:rPr>
        <w:t xml:space="preserve">    self.evt_key_up() { </w:t>
      </w:r>
    </w:p>
    <w:p w:rsidR="009758E9" w:rsidRPr="00701F6E" w:rsidRDefault="009758E9" w:rsidP="00701F6E">
      <w:pPr>
        <w:pStyle w:val="NoSpacing"/>
        <w:ind w:left="720"/>
        <w:rPr>
          <w:i/>
          <w:sz w:val="24"/>
          <w:szCs w:val="24"/>
        </w:rPr>
      </w:pPr>
      <w:r w:rsidRPr="00701F6E">
        <w:rPr>
          <w:i/>
          <w:sz w:val="24"/>
          <w:szCs w:val="24"/>
        </w:rPr>
        <w:tab/>
        <w:t xml:space="preserve">  |event| getKeyPress(event) </w:t>
      </w:r>
    </w:p>
    <w:p w:rsidR="009758E9" w:rsidRPr="00701F6E" w:rsidRDefault="009758E9" w:rsidP="00701F6E">
      <w:pPr>
        <w:pStyle w:val="NoSpacing"/>
        <w:ind w:left="720"/>
        <w:rPr>
          <w:i/>
          <w:sz w:val="24"/>
          <w:szCs w:val="24"/>
        </w:rPr>
      </w:pPr>
      <w:r w:rsidRPr="00701F6E">
        <w:rPr>
          <w:i/>
          <w:sz w:val="24"/>
          <w:szCs w:val="24"/>
        </w:rPr>
        <w:tab/>
        <w:t xml:space="preserve">  if (@game.get_game_over)</w:t>
      </w:r>
    </w:p>
    <w:p w:rsidR="009758E9" w:rsidRPr="00701F6E" w:rsidRDefault="009758E9" w:rsidP="00701F6E">
      <w:pPr>
        <w:pStyle w:val="NoSpacing"/>
        <w:ind w:left="720"/>
        <w:rPr>
          <w:i/>
          <w:sz w:val="24"/>
          <w:szCs w:val="24"/>
        </w:rPr>
      </w:pPr>
      <w:r w:rsidRPr="00701F6E">
        <w:rPr>
          <w:i/>
          <w:sz w:val="24"/>
          <w:szCs w:val="24"/>
        </w:rPr>
        <w:tab/>
        <w:t xml:space="preserve">    sleep(5)</w:t>
      </w:r>
    </w:p>
    <w:p w:rsidR="009758E9" w:rsidRPr="00701F6E" w:rsidRDefault="009758E9" w:rsidP="00701F6E">
      <w:pPr>
        <w:pStyle w:val="NoSpacing"/>
        <w:ind w:left="720"/>
        <w:rPr>
          <w:i/>
          <w:sz w:val="24"/>
          <w:szCs w:val="24"/>
        </w:rPr>
      </w:pPr>
      <w:r w:rsidRPr="00701F6E">
        <w:rPr>
          <w:i/>
          <w:sz w:val="24"/>
          <w:szCs w:val="24"/>
        </w:rPr>
        <w:tab/>
        <w:t xml:space="preserve">    make_new_game</w:t>
      </w:r>
    </w:p>
    <w:p w:rsidR="009758E9" w:rsidRPr="00701F6E" w:rsidRDefault="009758E9" w:rsidP="00701F6E">
      <w:pPr>
        <w:pStyle w:val="NoSpacing"/>
        <w:ind w:left="720"/>
        <w:rPr>
          <w:i/>
          <w:sz w:val="24"/>
          <w:szCs w:val="24"/>
        </w:rPr>
      </w:pPr>
      <w:r w:rsidRPr="00701F6E">
        <w:rPr>
          <w:i/>
          <w:sz w:val="24"/>
          <w:szCs w:val="24"/>
        </w:rPr>
        <w:tab/>
        <w:t xml:space="preserve">  end</w:t>
      </w:r>
    </w:p>
    <w:p w:rsidR="009758E9" w:rsidRPr="00701F6E" w:rsidRDefault="009758E9" w:rsidP="00D83A65">
      <w:pPr>
        <w:pStyle w:val="NoSpacing"/>
        <w:ind w:left="720"/>
        <w:rPr>
          <w:i/>
          <w:sz w:val="24"/>
          <w:szCs w:val="24"/>
        </w:rPr>
      </w:pPr>
      <w:r w:rsidRPr="00701F6E">
        <w:rPr>
          <w:i/>
          <w:sz w:val="24"/>
          <w:szCs w:val="24"/>
        </w:rPr>
        <w:tab/>
        <w:t>}</w:t>
      </w: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This is the function that it calls which passes the input to the game object</w:t>
      </w:r>
    </w:p>
    <w:p w:rsidR="009758E9" w:rsidRPr="00701F6E" w:rsidRDefault="009758E9" w:rsidP="00701F6E">
      <w:pPr>
        <w:pStyle w:val="NoSpacing"/>
        <w:rPr>
          <w:sz w:val="24"/>
          <w:szCs w:val="24"/>
        </w:rPr>
      </w:pPr>
      <w:r w:rsidRPr="00701F6E">
        <w:rPr>
          <w:sz w:val="24"/>
          <w:szCs w:val="24"/>
        </w:rPr>
        <w:t xml:space="preserve">  def getKeyPress(event)</w:t>
      </w:r>
    </w:p>
    <w:p w:rsidR="009758E9" w:rsidRPr="00701F6E" w:rsidRDefault="009758E9" w:rsidP="00701F6E">
      <w:pPr>
        <w:pStyle w:val="NoSpacing"/>
        <w:rPr>
          <w:sz w:val="24"/>
          <w:szCs w:val="24"/>
        </w:rPr>
      </w:pPr>
      <w:r w:rsidRPr="00701F6E">
        <w:rPr>
          <w:sz w:val="24"/>
          <w:szCs w:val="24"/>
        </w:rPr>
        <w:t xml:space="preserve">    keyCode = event.get_key_code</w:t>
      </w:r>
    </w:p>
    <w:p w:rsidR="009758E9" w:rsidRPr="00701F6E" w:rsidRDefault="009758E9" w:rsidP="00701F6E">
      <w:pPr>
        <w:pStyle w:val="NoSpacing"/>
        <w:rPr>
          <w:sz w:val="24"/>
          <w:szCs w:val="24"/>
        </w:rPr>
      </w:pPr>
      <w:r w:rsidRPr="00701F6E">
        <w:rPr>
          <w:sz w:val="24"/>
          <w:szCs w:val="24"/>
        </w:rPr>
        <w:t xml:space="preserve">    @game.input(keyCode)</w:t>
      </w:r>
    </w:p>
    <w:p w:rsidR="009758E9" w:rsidRPr="00701F6E" w:rsidRDefault="009758E9" w:rsidP="00701F6E">
      <w:pPr>
        <w:pStyle w:val="NoSpacing"/>
        <w:rPr>
          <w:sz w:val="24"/>
          <w:szCs w:val="24"/>
        </w:rPr>
      </w:pPr>
      <w:r w:rsidRPr="00701F6E">
        <w:rPr>
          <w:sz w:val="24"/>
          <w:szCs w:val="24"/>
        </w:rPr>
        <w:t xml:space="preserve">  end</w:t>
      </w:r>
    </w:p>
    <w:p w:rsidR="009758E9" w:rsidRPr="00701F6E" w:rsidRDefault="009758E9" w:rsidP="00701F6E">
      <w:pPr>
        <w:pStyle w:val="NoSpacing"/>
        <w:rPr>
          <w:sz w:val="24"/>
          <w:szCs w:val="24"/>
        </w:rPr>
      </w:pPr>
      <w:r w:rsidRPr="00701F6E">
        <w:rPr>
          <w:sz w:val="24"/>
          <w:szCs w:val="24"/>
        </w:rPr>
        <w:t>end</w:t>
      </w: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The game input function is very lengthy, but all it does is compare the key that was pressed and maps it to a movement of a player</w: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Pr="00BB127F" w:rsidRDefault="009758E9" w:rsidP="00BB127F">
      <w:pPr>
        <w:pStyle w:val="NoSpacing"/>
        <w:rPr>
          <w:sz w:val="24"/>
          <w:szCs w:val="24"/>
        </w:rPr>
      </w:pPr>
      <w:r w:rsidRPr="00BB127F">
        <w:rPr>
          <w:sz w:val="24"/>
          <w:szCs w:val="24"/>
        </w:rPr>
        <w:t>#Take in a key value from the key event in the App and process it.</w:t>
      </w:r>
    </w:p>
    <w:p w:rsidR="009758E9" w:rsidRPr="00BB127F" w:rsidRDefault="009758E9" w:rsidP="00BB127F">
      <w:pPr>
        <w:pStyle w:val="NoSpacing"/>
        <w:rPr>
          <w:sz w:val="24"/>
          <w:szCs w:val="24"/>
        </w:rPr>
      </w:pPr>
      <w:r w:rsidRPr="00BB127F">
        <w:rPr>
          <w:sz w:val="24"/>
          <w:szCs w:val="24"/>
        </w:rPr>
        <w:tab/>
        <w:t>def input(value)</w:t>
      </w:r>
    </w:p>
    <w:p w:rsidR="009758E9" w:rsidRPr="00BB127F" w:rsidRDefault="009758E9" w:rsidP="00BB127F">
      <w:pPr>
        <w:pStyle w:val="NoSpacing"/>
        <w:rPr>
          <w:sz w:val="24"/>
          <w:szCs w:val="24"/>
        </w:rPr>
      </w:pPr>
      <w:r w:rsidRPr="00BB127F">
        <w:rPr>
          <w:sz w:val="24"/>
          <w:szCs w:val="24"/>
        </w:rPr>
        <w:tab/>
      </w:r>
      <w:r w:rsidRPr="00BB127F">
        <w:rPr>
          <w:sz w:val="24"/>
          <w:szCs w:val="24"/>
        </w:rPr>
        <w:tab/>
        <w:t>p1Location = @p1.get_current_location()</w:t>
      </w:r>
    </w:p>
    <w:p w:rsidR="009758E9" w:rsidRPr="00BB127F" w:rsidRDefault="009758E9" w:rsidP="00BB127F">
      <w:pPr>
        <w:pStyle w:val="NoSpacing"/>
        <w:rPr>
          <w:sz w:val="24"/>
          <w:szCs w:val="24"/>
        </w:rPr>
      </w:pPr>
      <w:r w:rsidRPr="00BB127F">
        <w:rPr>
          <w:sz w:val="24"/>
          <w:szCs w:val="24"/>
        </w:rPr>
        <w:tab/>
      </w:r>
      <w:r w:rsidRPr="00BB127F">
        <w:rPr>
          <w:sz w:val="24"/>
          <w:szCs w:val="24"/>
        </w:rPr>
        <w:tab/>
        <w:t>p2Location = @p2.get_current_location()</w:t>
      </w:r>
    </w:p>
    <w:p w:rsidR="009758E9" w:rsidRPr="00BB127F" w:rsidRDefault="009758E9" w:rsidP="00BB127F">
      <w:pPr>
        <w:pStyle w:val="NoSpacing"/>
        <w:rPr>
          <w:sz w:val="24"/>
          <w:szCs w:val="24"/>
        </w:rPr>
      </w:pPr>
      <w:r w:rsidRPr="00BB127F">
        <w:rPr>
          <w:sz w:val="24"/>
          <w:szCs w:val="24"/>
        </w:rPr>
        <w:tab/>
      </w:r>
      <w:r w:rsidRPr="00BB127F">
        <w:rPr>
          <w:sz w:val="24"/>
          <w:szCs w:val="24"/>
        </w:rPr>
        <w:tab/>
        <w:t>#for checking overlap</w:t>
      </w:r>
    </w:p>
    <w:p w:rsidR="009758E9" w:rsidRPr="00BB127F" w:rsidRDefault="009758E9" w:rsidP="00BB127F">
      <w:pPr>
        <w:pStyle w:val="NoSpacing"/>
        <w:rPr>
          <w:sz w:val="24"/>
          <w:szCs w:val="24"/>
        </w:rPr>
      </w:pPr>
      <w:r w:rsidRPr="00BB127F">
        <w:rPr>
          <w:sz w:val="24"/>
          <w:szCs w:val="24"/>
        </w:rPr>
        <w:tab/>
      </w:r>
      <w:r w:rsidRPr="00BB127F">
        <w:rPr>
          <w:sz w:val="24"/>
          <w:szCs w:val="24"/>
        </w:rPr>
        <w:tab/>
        <w:t>p1Array = [p1Location.x, p1Location.y]</w:t>
      </w:r>
    </w:p>
    <w:p w:rsidR="009758E9" w:rsidRPr="00BB127F" w:rsidRDefault="009758E9" w:rsidP="00BB127F">
      <w:pPr>
        <w:pStyle w:val="NoSpacing"/>
        <w:rPr>
          <w:sz w:val="24"/>
          <w:szCs w:val="24"/>
        </w:rPr>
      </w:pPr>
      <w:r w:rsidRPr="00BB127F">
        <w:rPr>
          <w:sz w:val="24"/>
          <w:szCs w:val="24"/>
        </w:rPr>
        <w:tab/>
      </w:r>
      <w:r w:rsidRPr="00BB127F">
        <w:rPr>
          <w:sz w:val="24"/>
          <w:szCs w:val="24"/>
        </w:rPr>
        <w:tab/>
        <w:t>p2Array = [p2Location.x, p2Location.y]</w:t>
      </w:r>
    </w:p>
    <w:p w:rsidR="009758E9" w:rsidRPr="00BB127F" w:rsidRDefault="009758E9" w:rsidP="00BB127F">
      <w:pPr>
        <w:pStyle w:val="NoSpacing"/>
        <w:rPr>
          <w:sz w:val="24"/>
          <w:szCs w:val="24"/>
        </w:rPr>
      </w:pPr>
      <w:r w:rsidRPr="00BB127F">
        <w:rPr>
          <w:sz w:val="24"/>
          <w:szCs w:val="24"/>
        </w:rPr>
        <w:tab/>
      </w:r>
      <w:r w:rsidRPr="00BB127F">
        <w:rPr>
          <w:sz w:val="24"/>
          <w:szCs w:val="24"/>
        </w:rPr>
        <w:tab/>
      </w:r>
    </w:p>
    <w:p w:rsidR="009758E9" w:rsidRPr="00BB127F" w:rsidRDefault="009758E9" w:rsidP="00BB127F">
      <w:pPr>
        <w:pStyle w:val="NoSpacing"/>
        <w:rPr>
          <w:sz w:val="24"/>
          <w:szCs w:val="24"/>
        </w:rPr>
      </w:pPr>
      <w:r w:rsidRPr="00BB127F">
        <w:rPr>
          <w:sz w:val="24"/>
          <w:szCs w:val="24"/>
        </w:rPr>
        <w:tab/>
      </w:r>
      <w:r w:rsidRPr="00BB127F">
        <w:rPr>
          <w:sz w:val="24"/>
          <w:szCs w:val="24"/>
        </w:rPr>
        <w:tab/>
        <w:t>if(value == ?W.ord and p1Location.y &gt; 0)</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[p1Location.x, p1Location.y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p2Array)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playerUpdate(@p1,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?S.ord and p1Location.y &lt; MAPSIZE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[p1Location.x, p1Location.y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p2Array)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playerUpdate(@p1,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?A.ord and p1Location.x &gt; 0)</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[p1Location.x - 1, p1Location.y]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p2Array)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playerUpdate(@p1,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?D.ord and p1Location.x &lt; MAPSIZE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[p1Location.x + 1, p1Location.y]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p2Array)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playerUpdate(@p1,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K_UP and p2Location.y &gt; 0)</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[p2Location.x, p2Location.y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 xml:space="preserve">if not overlap(newLoc, p1Array)        </w:t>
      </w:r>
      <w:r w:rsidRPr="00BB127F">
        <w:rPr>
          <w:sz w:val="24"/>
          <w:szCs w:val="24"/>
        </w:rPr>
        <w:tab/>
      </w:r>
      <w:r w:rsidRPr="00BB127F">
        <w:rPr>
          <w:sz w:val="24"/>
          <w:szCs w:val="24"/>
        </w:rPr>
        <w:tab/>
      </w:r>
      <w:r w:rsidRPr="00BB127F">
        <w:rPr>
          <w:sz w:val="24"/>
          <w:szCs w:val="24"/>
        </w:rPr>
        <w:tab/>
        <w:t xml:space="preserve">  </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playerUpdate(@p2,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K_DOWN and p2Location.y &lt; MAPSIZE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[p2Location.x, p2Location.y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p1Array)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playerUpdate(@p2,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K_LEFT and p2Location.x &gt; 0)</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[p2Location.x - 1, p2Location.y]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p1Array)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playerUpdate(@p2,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elsif(value == K_RIGHT and p2Location.x &lt; MAPSIZE - 1)</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newLoc = [p2Location.x + 1, p2Location.y]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if not overlap(newLoc, p1Array)</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r>
      <w:r w:rsidRPr="00BB127F">
        <w:rPr>
          <w:sz w:val="24"/>
          <w:szCs w:val="24"/>
        </w:rPr>
        <w:tab/>
        <w:t>playerUpdate(@p2, newLoc)</w:t>
      </w:r>
    </w:p>
    <w:p w:rsidR="009758E9" w:rsidRPr="00BB127F" w:rsidRDefault="009758E9" w:rsidP="00BB127F">
      <w:pPr>
        <w:pStyle w:val="NoSpacing"/>
        <w:rPr>
          <w:sz w:val="24"/>
          <w:szCs w:val="24"/>
        </w:rPr>
      </w:pPr>
      <w:r w:rsidRPr="00BB127F">
        <w:rPr>
          <w:sz w:val="24"/>
          <w:szCs w:val="24"/>
        </w:rPr>
        <w:tab/>
      </w: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r>
      <w:r w:rsidRPr="00BB127F">
        <w:rPr>
          <w:sz w:val="24"/>
          <w:szCs w:val="24"/>
        </w:rPr>
        <w:tab/>
        <w:t>end</w:t>
      </w:r>
    </w:p>
    <w:p w:rsidR="009758E9" w:rsidRPr="00BB127F" w:rsidRDefault="009758E9" w:rsidP="00BB127F">
      <w:pPr>
        <w:pStyle w:val="NoSpacing"/>
        <w:rPr>
          <w:sz w:val="24"/>
          <w:szCs w:val="24"/>
        </w:rPr>
      </w:pPr>
      <w:r w:rsidRPr="00BB127F">
        <w:rPr>
          <w:sz w:val="24"/>
          <w:szCs w:val="24"/>
        </w:rPr>
        <w:tab/>
        <w:t>end</w:t>
      </w:r>
    </w:p>
    <w:p w:rsidR="009758E9" w:rsidRDefault="009758E9" w:rsidP="004E4FBC">
      <w:pPr>
        <w:pStyle w:val="NoSpacing"/>
        <w:rPr>
          <w:sz w:val="24"/>
          <w:szCs w:val="24"/>
        </w:rPr>
      </w:pPr>
    </w:p>
    <w:p w:rsidR="009758E9" w:rsidRPr="00697096" w:rsidRDefault="009758E9" w:rsidP="004E4FBC">
      <w:pPr>
        <w:pStyle w:val="NoSpacing"/>
        <w:rPr>
          <w:i/>
          <w:sz w:val="24"/>
          <w:szCs w:val="24"/>
        </w:rPr>
      </w:pPr>
      <w:r w:rsidRPr="00697096">
        <w:rPr>
          <w:i/>
          <w:sz w:val="24"/>
          <w:szCs w:val="24"/>
        </w:rPr>
        <w:t>Loops</w:t>
      </w: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ab/>
        <w:t>When we draw the background initially, we run a nested for loop to draw each tile.  This loop (which is located in the update_background function) is also called when the window is resized by way of the evt_paint listener.  In both of those instances, we want all of the tiles to be drawn, so we use a for loop to draw the tile to the screen.  The values i and j are scaled by 32 and the pair (i*32, j*32) is the top left corner for where the tile is drawn.</w:t>
      </w:r>
    </w:p>
    <w:p w:rsidR="009758E9" w:rsidRDefault="009758E9" w:rsidP="004E4FBC">
      <w:pPr>
        <w:pStyle w:val="NoSpacing"/>
        <w:rPr>
          <w:sz w:val="24"/>
          <w:szCs w:val="24"/>
        </w:rPr>
      </w:pPr>
    </w:p>
    <w:p w:rsidR="009758E9" w:rsidRPr="00F904BC" w:rsidRDefault="009758E9" w:rsidP="00F904BC">
      <w:pPr>
        <w:pStyle w:val="NoSpacing"/>
        <w:rPr>
          <w:sz w:val="24"/>
          <w:szCs w:val="24"/>
        </w:rPr>
      </w:pPr>
      <w:r>
        <w:rPr>
          <w:sz w:val="24"/>
          <w:szCs w:val="24"/>
        </w:rPr>
        <w:tab/>
      </w:r>
      <w:r w:rsidRPr="00F904BC">
        <w:rPr>
          <w:sz w:val="24"/>
          <w:szCs w:val="24"/>
        </w:rPr>
        <w:t>for i in 0..(MAPSIZE-1)</w:t>
      </w:r>
    </w:p>
    <w:p w:rsidR="009758E9" w:rsidRPr="00F904BC" w:rsidRDefault="009758E9" w:rsidP="00F904BC">
      <w:pPr>
        <w:pStyle w:val="NoSpacing"/>
        <w:rPr>
          <w:sz w:val="24"/>
          <w:szCs w:val="24"/>
        </w:rPr>
      </w:pPr>
      <w:r w:rsidRPr="00F904BC">
        <w:rPr>
          <w:sz w:val="24"/>
          <w:szCs w:val="24"/>
        </w:rPr>
        <w:t xml:space="preserve">       </w:t>
      </w:r>
      <w:r>
        <w:rPr>
          <w:sz w:val="24"/>
          <w:szCs w:val="24"/>
        </w:rPr>
        <w:t xml:space="preserve">         </w:t>
      </w:r>
      <w:r w:rsidRPr="00F904BC">
        <w:rPr>
          <w:sz w:val="24"/>
          <w:szCs w:val="24"/>
        </w:rPr>
        <w:t>for j in 0..(MAPSIZE-1)</w:t>
      </w:r>
    </w:p>
    <w:p w:rsidR="009758E9" w:rsidRPr="00F904BC" w:rsidRDefault="009758E9" w:rsidP="00F904BC">
      <w:pPr>
        <w:pStyle w:val="NoSpacing"/>
        <w:rPr>
          <w:sz w:val="24"/>
          <w:szCs w:val="24"/>
        </w:rPr>
      </w:pPr>
      <w:r w:rsidRPr="00F904BC">
        <w:rPr>
          <w:sz w:val="24"/>
          <w:szCs w:val="24"/>
        </w:rPr>
        <w:t xml:space="preserve">          </w:t>
      </w:r>
      <w:r>
        <w:rPr>
          <w:sz w:val="24"/>
          <w:szCs w:val="24"/>
        </w:rPr>
        <w:t xml:space="preserve">          </w:t>
      </w:r>
      <w:r w:rsidRPr="00F904BC">
        <w:rPr>
          <w:sz w:val="24"/>
          <w:szCs w:val="24"/>
        </w:rPr>
        <w:t>self.drawToTile(dc, @map.getTile(i, j), i, j, false)</w:t>
      </w:r>
    </w:p>
    <w:p w:rsidR="009758E9" w:rsidRPr="00F904BC" w:rsidRDefault="009758E9" w:rsidP="00F904BC">
      <w:pPr>
        <w:pStyle w:val="NoSpacing"/>
        <w:rPr>
          <w:sz w:val="24"/>
          <w:szCs w:val="24"/>
        </w:rPr>
      </w:pPr>
      <w:r w:rsidRPr="00F904BC">
        <w:rPr>
          <w:sz w:val="24"/>
          <w:szCs w:val="24"/>
        </w:rPr>
        <w:t xml:space="preserve">        </w:t>
      </w:r>
      <w:r>
        <w:rPr>
          <w:sz w:val="24"/>
          <w:szCs w:val="24"/>
        </w:rPr>
        <w:t xml:space="preserve">        </w:t>
      </w:r>
      <w:r w:rsidRPr="00F904BC">
        <w:rPr>
          <w:sz w:val="24"/>
          <w:szCs w:val="24"/>
        </w:rPr>
        <w:t>end</w:t>
      </w:r>
    </w:p>
    <w:p w:rsidR="009758E9" w:rsidRPr="00F904BC" w:rsidRDefault="009758E9" w:rsidP="00F904BC">
      <w:pPr>
        <w:pStyle w:val="NoSpacing"/>
        <w:rPr>
          <w:sz w:val="24"/>
          <w:szCs w:val="24"/>
        </w:rPr>
      </w:pPr>
      <w:r w:rsidRPr="00F904BC">
        <w:rPr>
          <w:sz w:val="24"/>
          <w:szCs w:val="24"/>
        </w:rPr>
        <w:t xml:space="preserve">      </w:t>
      </w:r>
      <w:r>
        <w:rPr>
          <w:sz w:val="24"/>
          <w:szCs w:val="24"/>
        </w:rPr>
        <w:t xml:space="preserve">      </w:t>
      </w:r>
      <w:r w:rsidRPr="00F904BC">
        <w:rPr>
          <w:sz w:val="24"/>
          <w:szCs w:val="24"/>
        </w:rPr>
        <w:t>end</w:t>
      </w:r>
    </w:p>
    <w:p w:rsidR="009758E9" w:rsidRDefault="009758E9" w:rsidP="004E4FBC">
      <w:pPr>
        <w:pStyle w:val="NoSpacing"/>
        <w:rPr>
          <w:sz w:val="24"/>
          <w:szCs w:val="24"/>
        </w:rPr>
      </w:pPr>
    </w:p>
    <w:p w:rsidR="009758E9" w:rsidRDefault="009758E9" w:rsidP="004E4FBC">
      <w:pPr>
        <w:pStyle w:val="NoSpacing"/>
        <w:rPr>
          <w:i/>
          <w:sz w:val="24"/>
          <w:szCs w:val="24"/>
        </w:rPr>
      </w:pPr>
      <w:r w:rsidRPr="00697096">
        <w:rPr>
          <w:i/>
          <w:sz w:val="24"/>
          <w:szCs w:val="24"/>
        </w:rPr>
        <w:t>Functions</w:t>
      </w:r>
    </w:p>
    <w:p w:rsidR="009758E9" w:rsidRDefault="009758E9" w:rsidP="004E4FBC">
      <w:pPr>
        <w:pStyle w:val="NoSpacing"/>
        <w:rPr>
          <w:i/>
          <w:sz w:val="24"/>
          <w:szCs w:val="24"/>
        </w:rPr>
      </w:pPr>
    </w:p>
    <w:p w:rsidR="009758E9" w:rsidRDefault="009758E9" w:rsidP="004E4FBC">
      <w:pPr>
        <w:pStyle w:val="NoSpacing"/>
        <w:rPr>
          <w:sz w:val="24"/>
          <w:szCs w:val="24"/>
        </w:rPr>
      </w:pPr>
      <w:r>
        <w:rPr>
          <w:sz w:val="24"/>
          <w:szCs w:val="24"/>
        </w:rPr>
        <w:tab/>
        <w:t>Functions in ruby were very fun for us, especially when we can call a function without parentheses.  We attempted to make all of our functions have very specific names so we wouldn’t have to expend any effort trying to remember which function to use.  We were unsure in the beginning about the naming structure for ruby functions as opposed to ruby variables so there is a little discrepancy between our naming conventions.  Most of our functions have underscores, but some of our early functions are camelCase and we didn’t have the time to go back and adjust their names.</w:t>
      </w:r>
    </w:p>
    <w:p w:rsidR="009758E9" w:rsidRDefault="009758E9" w:rsidP="004E4FBC">
      <w:pPr>
        <w:pStyle w:val="NoSpacing"/>
        <w:rPr>
          <w:sz w:val="24"/>
          <w:szCs w:val="24"/>
        </w:rPr>
      </w:pPr>
      <w:r>
        <w:rPr>
          <w:sz w:val="24"/>
          <w:szCs w:val="24"/>
        </w:rPr>
        <w:tab/>
        <w:t xml:space="preserve">The corner_handler function sees if the player who currently has the flag is standing on a corner.  If the player is standing on a corner, it calls the player’s visit_corner function which deals with adding the corner to the player’s array of corners if the player has not visited it.  After, it changes the map tile.  If we wanted to optimize our code, we would only change the map’s tile if it was not already changed.  Instead, if a player keeps moving between a corner, the map keeps updating that tile. </w: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Pr="001705F0" w:rsidRDefault="009758E9" w:rsidP="001705F0">
      <w:pPr>
        <w:pStyle w:val="NoSpacing"/>
        <w:rPr>
          <w:sz w:val="24"/>
          <w:szCs w:val="24"/>
        </w:rPr>
      </w:pPr>
      <w:r w:rsidRPr="001705F0">
        <w:rPr>
          <w:sz w:val="24"/>
          <w:szCs w:val="24"/>
        </w:rPr>
        <w:t>def corner_handler</w:t>
      </w:r>
    </w:p>
    <w:p w:rsidR="009758E9" w:rsidRPr="001705F0" w:rsidRDefault="009758E9" w:rsidP="001705F0">
      <w:pPr>
        <w:pStyle w:val="NoSpacing"/>
        <w:rPr>
          <w:sz w:val="24"/>
          <w:szCs w:val="24"/>
        </w:rPr>
      </w:pPr>
      <w:r w:rsidRPr="001705F0">
        <w:rPr>
          <w:sz w:val="24"/>
          <w:szCs w:val="24"/>
        </w:rPr>
        <w:tab/>
        <w:t xml:space="preserve">  point = @who_has_flag.get_current_location</w:t>
      </w:r>
    </w:p>
    <w:p w:rsidR="009758E9" w:rsidRPr="001705F0" w:rsidRDefault="009758E9" w:rsidP="001705F0">
      <w:pPr>
        <w:pStyle w:val="NoSpacing"/>
        <w:rPr>
          <w:sz w:val="24"/>
          <w:szCs w:val="24"/>
        </w:rPr>
      </w:pPr>
      <w:r w:rsidRPr="001705F0">
        <w:rPr>
          <w:sz w:val="24"/>
          <w:szCs w:val="24"/>
        </w:rPr>
        <w:t xml:space="preserve">      pointArr = [point.x, point.y]</w:t>
      </w:r>
    </w:p>
    <w:p w:rsidR="009758E9" w:rsidRPr="001705F0" w:rsidRDefault="009758E9" w:rsidP="001705F0">
      <w:pPr>
        <w:pStyle w:val="NoSpacing"/>
        <w:rPr>
          <w:sz w:val="24"/>
          <w:szCs w:val="24"/>
        </w:rPr>
      </w:pPr>
      <w:r w:rsidRPr="001705F0">
        <w:rPr>
          <w:sz w:val="24"/>
          <w:szCs w:val="24"/>
        </w:rPr>
        <w:tab/>
      </w:r>
    </w:p>
    <w:p w:rsidR="009758E9" w:rsidRPr="001705F0" w:rsidRDefault="009758E9" w:rsidP="001705F0">
      <w:pPr>
        <w:pStyle w:val="NoSpacing"/>
        <w:rPr>
          <w:sz w:val="24"/>
          <w:szCs w:val="24"/>
        </w:rPr>
      </w:pPr>
      <w:r w:rsidRPr="001705F0">
        <w:rPr>
          <w:sz w:val="24"/>
          <w:szCs w:val="24"/>
        </w:rPr>
        <w:tab/>
        <w:t xml:space="preserve">  #see if player is standing on corner</w:t>
      </w:r>
    </w:p>
    <w:p w:rsidR="009758E9" w:rsidRPr="001705F0" w:rsidRDefault="009758E9" w:rsidP="001705F0">
      <w:pPr>
        <w:pStyle w:val="NoSpacing"/>
        <w:rPr>
          <w:sz w:val="24"/>
          <w:szCs w:val="24"/>
        </w:rPr>
      </w:pPr>
      <w:r w:rsidRPr="001705F0">
        <w:rPr>
          <w:sz w:val="24"/>
          <w:szCs w:val="24"/>
        </w:rPr>
        <w:tab/>
        <w:t xml:space="preserve">  corner_num = corner_number(pointArr)</w:t>
      </w:r>
    </w:p>
    <w:p w:rsidR="009758E9" w:rsidRPr="001705F0" w:rsidRDefault="009758E9" w:rsidP="001705F0">
      <w:pPr>
        <w:pStyle w:val="NoSpacing"/>
        <w:rPr>
          <w:sz w:val="24"/>
          <w:szCs w:val="24"/>
        </w:rPr>
      </w:pPr>
      <w:r w:rsidRPr="001705F0">
        <w:rPr>
          <w:sz w:val="24"/>
          <w:szCs w:val="24"/>
        </w:rPr>
        <w:tab/>
        <w:t xml:space="preserve">  #puts corner_num</w:t>
      </w:r>
    </w:p>
    <w:p w:rsidR="009758E9" w:rsidRPr="001705F0" w:rsidRDefault="009758E9" w:rsidP="001705F0">
      <w:pPr>
        <w:pStyle w:val="NoSpacing"/>
        <w:rPr>
          <w:sz w:val="24"/>
          <w:szCs w:val="24"/>
        </w:rPr>
      </w:pPr>
      <w:r w:rsidRPr="001705F0">
        <w:rPr>
          <w:sz w:val="24"/>
          <w:szCs w:val="24"/>
        </w:rPr>
        <w:tab/>
      </w:r>
    </w:p>
    <w:p w:rsidR="009758E9" w:rsidRPr="001705F0" w:rsidRDefault="009758E9" w:rsidP="001705F0">
      <w:pPr>
        <w:pStyle w:val="NoSpacing"/>
        <w:rPr>
          <w:sz w:val="24"/>
          <w:szCs w:val="24"/>
        </w:rPr>
      </w:pPr>
      <w:r w:rsidRPr="001705F0">
        <w:rPr>
          <w:sz w:val="24"/>
          <w:szCs w:val="24"/>
        </w:rPr>
        <w:tab/>
        <w:t xml:space="preserve">  if corner_num != -1</w:t>
      </w:r>
    </w:p>
    <w:p w:rsidR="009758E9" w:rsidRPr="001705F0" w:rsidRDefault="009758E9" w:rsidP="001705F0">
      <w:pPr>
        <w:pStyle w:val="NoSpacing"/>
        <w:rPr>
          <w:sz w:val="24"/>
          <w:szCs w:val="24"/>
        </w:rPr>
      </w:pPr>
      <w:r w:rsidRPr="001705F0">
        <w:rPr>
          <w:sz w:val="24"/>
          <w:szCs w:val="24"/>
        </w:rPr>
        <w:tab/>
        <w:t xml:space="preserve">  #if they are on a corner, update it if they haven't been there.</w:t>
      </w:r>
    </w:p>
    <w:p w:rsidR="009758E9" w:rsidRPr="001705F0" w:rsidRDefault="009758E9" w:rsidP="001705F0">
      <w:pPr>
        <w:pStyle w:val="NoSpacing"/>
        <w:rPr>
          <w:sz w:val="24"/>
          <w:szCs w:val="24"/>
        </w:rPr>
      </w:pPr>
      <w:r w:rsidRPr="001705F0">
        <w:rPr>
          <w:sz w:val="24"/>
          <w:szCs w:val="24"/>
        </w:rPr>
        <w:tab/>
        <w:t xml:space="preserve">    @who_has_flag.visit_corner(corner_num)</w:t>
      </w:r>
    </w:p>
    <w:p w:rsidR="009758E9" w:rsidRPr="001705F0" w:rsidRDefault="009758E9" w:rsidP="001705F0">
      <w:pPr>
        <w:pStyle w:val="NoSpacing"/>
        <w:rPr>
          <w:sz w:val="24"/>
          <w:szCs w:val="24"/>
        </w:rPr>
      </w:pPr>
      <w:r w:rsidRPr="001705F0">
        <w:rPr>
          <w:sz w:val="24"/>
          <w:szCs w:val="24"/>
        </w:rPr>
        <w:t xml:space="preserve">      end</w:t>
      </w:r>
    </w:p>
    <w:p w:rsidR="009758E9" w:rsidRPr="001705F0" w:rsidRDefault="009758E9" w:rsidP="001705F0">
      <w:pPr>
        <w:pStyle w:val="NoSpacing"/>
        <w:rPr>
          <w:sz w:val="24"/>
          <w:szCs w:val="24"/>
        </w:rPr>
      </w:pPr>
      <w:r w:rsidRPr="001705F0">
        <w:rPr>
          <w:sz w:val="24"/>
          <w:szCs w:val="24"/>
        </w:rPr>
        <w:tab/>
        <w:t xml:space="preserve">  </w:t>
      </w:r>
    </w:p>
    <w:p w:rsidR="009758E9" w:rsidRPr="001705F0" w:rsidRDefault="009758E9" w:rsidP="001705F0">
      <w:pPr>
        <w:pStyle w:val="NoSpacing"/>
        <w:rPr>
          <w:sz w:val="24"/>
          <w:szCs w:val="24"/>
        </w:rPr>
      </w:pPr>
      <w:r w:rsidRPr="001705F0">
        <w:rPr>
          <w:sz w:val="24"/>
          <w:szCs w:val="24"/>
        </w:rPr>
        <w:tab/>
        <w:t xml:space="preserve">  if corner_num == 0</w:t>
      </w:r>
    </w:p>
    <w:p w:rsidR="009758E9" w:rsidRPr="001705F0" w:rsidRDefault="009758E9" w:rsidP="001705F0">
      <w:pPr>
        <w:pStyle w:val="NoSpacing"/>
        <w:rPr>
          <w:sz w:val="24"/>
          <w:szCs w:val="24"/>
        </w:rPr>
      </w:pPr>
      <w:r w:rsidRPr="001705F0">
        <w:rPr>
          <w:sz w:val="24"/>
          <w:szCs w:val="24"/>
        </w:rPr>
        <w:tab/>
        <w:t xml:space="preserve">    @map.top_left_pressed</w:t>
      </w:r>
    </w:p>
    <w:p w:rsidR="009758E9" w:rsidRPr="001705F0" w:rsidRDefault="009758E9" w:rsidP="001705F0">
      <w:pPr>
        <w:pStyle w:val="NoSpacing"/>
        <w:rPr>
          <w:sz w:val="24"/>
          <w:szCs w:val="24"/>
        </w:rPr>
      </w:pPr>
      <w:r w:rsidRPr="001705F0">
        <w:rPr>
          <w:sz w:val="24"/>
          <w:szCs w:val="24"/>
        </w:rPr>
        <w:tab/>
        <w:t xml:space="preserve">  elsif corner_num == 1</w:t>
      </w:r>
    </w:p>
    <w:p w:rsidR="009758E9" w:rsidRPr="001705F0" w:rsidRDefault="009758E9" w:rsidP="001705F0">
      <w:pPr>
        <w:pStyle w:val="NoSpacing"/>
        <w:rPr>
          <w:sz w:val="24"/>
          <w:szCs w:val="24"/>
        </w:rPr>
      </w:pPr>
      <w:r w:rsidRPr="001705F0">
        <w:rPr>
          <w:sz w:val="24"/>
          <w:szCs w:val="24"/>
        </w:rPr>
        <w:tab/>
        <w:t xml:space="preserve">    @map.top_right_pressed</w:t>
      </w:r>
    </w:p>
    <w:p w:rsidR="009758E9" w:rsidRPr="001705F0" w:rsidRDefault="009758E9" w:rsidP="001705F0">
      <w:pPr>
        <w:pStyle w:val="NoSpacing"/>
        <w:rPr>
          <w:sz w:val="24"/>
          <w:szCs w:val="24"/>
        </w:rPr>
      </w:pPr>
      <w:r w:rsidRPr="001705F0">
        <w:rPr>
          <w:sz w:val="24"/>
          <w:szCs w:val="24"/>
        </w:rPr>
        <w:tab/>
        <w:t xml:space="preserve">  elsif corner_num == 2</w:t>
      </w:r>
    </w:p>
    <w:p w:rsidR="009758E9" w:rsidRPr="001705F0" w:rsidRDefault="009758E9" w:rsidP="001705F0">
      <w:pPr>
        <w:pStyle w:val="NoSpacing"/>
        <w:rPr>
          <w:sz w:val="24"/>
          <w:szCs w:val="24"/>
        </w:rPr>
      </w:pPr>
      <w:r w:rsidRPr="001705F0">
        <w:rPr>
          <w:sz w:val="24"/>
          <w:szCs w:val="24"/>
        </w:rPr>
        <w:tab/>
        <w:t xml:space="preserve">    @map.bottom_left_pressed</w:t>
      </w:r>
    </w:p>
    <w:p w:rsidR="009758E9" w:rsidRPr="001705F0" w:rsidRDefault="009758E9" w:rsidP="001705F0">
      <w:pPr>
        <w:pStyle w:val="NoSpacing"/>
        <w:rPr>
          <w:sz w:val="24"/>
          <w:szCs w:val="24"/>
        </w:rPr>
      </w:pPr>
      <w:r w:rsidRPr="001705F0">
        <w:rPr>
          <w:sz w:val="24"/>
          <w:szCs w:val="24"/>
        </w:rPr>
        <w:tab/>
        <w:t xml:space="preserve">  elsif corner_num == 3</w:t>
      </w:r>
    </w:p>
    <w:p w:rsidR="009758E9" w:rsidRPr="001705F0" w:rsidRDefault="009758E9" w:rsidP="001705F0">
      <w:pPr>
        <w:pStyle w:val="NoSpacing"/>
        <w:rPr>
          <w:sz w:val="24"/>
          <w:szCs w:val="24"/>
        </w:rPr>
      </w:pPr>
      <w:r w:rsidRPr="001705F0">
        <w:rPr>
          <w:sz w:val="24"/>
          <w:szCs w:val="24"/>
        </w:rPr>
        <w:tab/>
        <w:t xml:space="preserve">    @map.bottom_right_pressed</w:t>
      </w:r>
    </w:p>
    <w:p w:rsidR="009758E9" w:rsidRPr="001705F0" w:rsidRDefault="009758E9" w:rsidP="001705F0">
      <w:pPr>
        <w:pStyle w:val="NoSpacing"/>
        <w:rPr>
          <w:sz w:val="24"/>
          <w:szCs w:val="24"/>
        </w:rPr>
      </w:pPr>
      <w:r w:rsidRPr="001705F0">
        <w:rPr>
          <w:sz w:val="24"/>
          <w:szCs w:val="24"/>
        </w:rPr>
        <w:tab/>
        <w:t xml:space="preserve">  end</w:t>
      </w:r>
    </w:p>
    <w:p w:rsidR="009758E9" w:rsidRPr="001705F0" w:rsidRDefault="009758E9" w:rsidP="001705F0">
      <w:pPr>
        <w:pStyle w:val="NoSpacing"/>
        <w:rPr>
          <w:sz w:val="24"/>
          <w:szCs w:val="24"/>
        </w:rPr>
      </w:pPr>
      <w:r w:rsidRPr="001705F0">
        <w:rPr>
          <w:sz w:val="24"/>
          <w:szCs w:val="24"/>
        </w:rPr>
        <w:tab/>
        <w:t xml:space="preserve">  </w:t>
      </w:r>
    </w:p>
    <w:p w:rsidR="009758E9" w:rsidRPr="001705F0" w:rsidRDefault="009758E9" w:rsidP="001705F0">
      <w:pPr>
        <w:pStyle w:val="NoSpacing"/>
        <w:rPr>
          <w:sz w:val="24"/>
          <w:szCs w:val="24"/>
        </w:rPr>
      </w:pPr>
      <w:r w:rsidRPr="001705F0">
        <w:rPr>
          <w:sz w:val="24"/>
          <w:szCs w:val="24"/>
        </w:rPr>
        <w:tab/>
        <w:t xml:space="preserve">  if @who_has_flag.has_visited_three_corners == true</w:t>
      </w:r>
    </w:p>
    <w:p w:rsidR="009758E9" w:rsidRPr="001705F0" w:rsidRDefault="009758E9" w:rsidP="001705F0">
      <w:pPr>
        <w:pStyle w:val="NoSpacing"/>
        <w:rPr>
          <w:sz w:val="24"/>
          <w:szCs w:val="24"/>
        </w:rPr>
      </w:pPr>
      <w:r w:rsidRPr="001705F0">
        <w:rPr>
          <w:sz w:val="24"/>
          <w:szCs w:val="24"/>
        </w:rPr>
        <w:tab/>
        <w:t xml:space="preserve">    @game_over = true</w:t>
      </w:r>
    </w:p>
    <w:p w:rsidR="009758E9" w:rsidRPr="001705F0" w:rsidRDefault="009758E9" w:rsidP="001705F0">
      <w:pPr>
        <w:pStyle w:val="NoSpacing"/>
        <w:rPr>
          <w:sz w:val="24"/>
          <w:szCs w:val="24"/>
        </w:rPr>
      </w:pPr>
      <w:r w:rsidRPr="001705F0">
        <w:rPr>
          <w:sz w:val="24"/>
          <w:szCs w:val="24"/>
        </w:rPr>
        <w:tab/>
      </w:r>
      <w:r w:rsidRPr="001705F0">
        <w:rPr>
          <w:sz w:val="24"/>
          <w:szCs w:val="24"/>
        </w:rPr>
        <w:tab/>
        <w:t>@frame_reference.draw_win_message(@who_has_flag.getPlayerID)</w:t>
      </w:r>
    </w:p>
    <w:p w:rsidR="009758E9" w:rsidRPr="001705F0" w:rsidRDefault="009758E9" w:rsidP="001705F0">
      <w:pPr>
        <w:pStyle w:val="NoSpacing"/>
        <w:rPr>
          <w:sz w:val="24"/>
          <w:szCs w:val="24"/>
        </w:rPr>
      </w:pPr>
      <w:r w:rsidRPr="001705F0">
        <w:rPr>
          <w:sz w:val="24"/>
          <w:szCs w:val="24"/>
        </w:rPr>
        <w:t xml:space="preserve">      end</w:t>
      </w:r>
    </w:p>
    <w:p w:rsidR="009758E9" w:rsidRPr="001705F0" w:rsidRDefault="009758E9" w:rsidP="001705F0">
      <w:pPr>
        <w:pStyle w:val="NoSpacing"/>
        <w:rPr>
          <w:i/>
          <w:sz w:val="24"/>
          <w:szCs w:val="24"/>
        </w:rPr>
      </w:pPr>
      <w:r w:rsidRPr="001705F0">
        <w:rPr>
          <w:sz w:val="24"/>
          <w:szCs w:val="24"/>
        </w:rPr>
        <w:t xml:space="preserve">    end</w:t>
      </w:r>
    </w:p>
    <w:p w:rsidR="009758E9" w:rsidRDefault="009758E9" w:rsidP="004E4FBC">
      <w:pPr>
        <w:pStyle w:val="NoSpacing"/>
        <w:rPr>
          <w:i/>
          <w:sz w:val="24"/>
          <w:szCs w:val="24"/>
        </w:rPr>
      </w:pPr>
    </w:p>
    <w:p w:rsidR="009758E9" w:rsidRPr="00524921" w:rsidRDefault="009758E9" w:rsidP="00524921">
      <w:pPr>
        <w:pStyle w:val="NoSpacing"/>
        <w:rPr>
          <w:sz w:val="24"/>
          <w:szCs w:val="24"/>
        </w:rPr>
      </w:pPr>
      <w:r>
        <w:rPr>
          <w:sz w:val="24"/>
          <w:szCs w:val="24"/>
        </w:rPr>
        <w:t>This is the player’s visit_corner function which is called by corner_handler.  The function iterates over the players cornersVisited array and returns true and adds the corner to the player’s array if they have not been to the corner, else it returns false.  This function demonstrates the use of Ruby’s each method over an array.</w:t>
      </w:r>
    </w:p>
    <w:p w:rsidR="009758E9" w:rsidRDefault="009758E9" w:rsidP="004E4FBC">
      <w:pPr>
        <w:pStyle w:val="NoSpacing"/>
        <w:rPr>
          <w:sz w:val="24"/>
          <w:szCs w:val="24"/>
        </w:rPr>
      </w:pPr>
    </w:p>
    <w:p w:rsidR="009758E9" w:rsidRPr="0099690E" w:rsidRDefault="009758E9" w:rsidP="0099690E">
      <w:pPr>
        <w:pStyle w:val="NoSpacing"/>
        <w:rPr>
          <w:sz w:val="24"/>
          <w:szCs w:val="24"/>
        </w:rPr>
      </w:pPr>
      <w:r w:rsidRPr="0099690E">
        <w:rPr>
          <w:sz w:val="24"/>
          <w:szCs w:val="24"/>
        </w:rPr>
        <w:t># simulates the player visiting a specific corner</w:t>
      </w:r>
    </w:p>
    <w:p w:rsidR="009758E9" w:rsidRPr="0099690E" w:rsidRDefault="009758E9" w:rsidP="0099690E">
      <w:pPr>
        <w:pStyle w:val="NoSpacing"/>
        <w:rPr>
          <w:sz w:val="24"/>
          <w:szCs w:val="24"/>
        </w:rPr>
      </w:pPr>
      <w:r w:rsidRPr="0099690E">
        <w:rPr>
          <w:sz w:val="24"/>
          <w:szCs w:val="24"/>
        </w:rPr>
        <w:t xml:space="preserve">  # returns true if the cornerNum is added</w:t>
      </w:r>
    </w:p>
    <w:p w:rsidR="009758E9" w:rsidRPr="0099690E" w:rsidRDefault="009758E9" w:rsidP="0099690E">
      <w:pPr>
        <w:pStyle w:val="NoSpacing"/>
        <w:rPr>
          <w:sz w:val="24"/>
          <w:szCs w:val="24"/>
        </w:rPr>
      </w:pPr>
      <w:r w:rsidRPr="0099690E">
        <w:rPr>
          <w:sz w:val="24"/>
          <w:szCs w:val="24"/>
        </w:rPr>
        <w:t xml:space="preserve">  # returns false if the cornerNum is already in the array</w:t>
      </w:r>
    </w:p>
    <w:p w:rsidR="009758E9" w:rsidRPr="0099690E" w:rsidRDefault="009758E9" w:rsidP="0099690E">
      <w:pPr>
        <w:pStyle w:val="NoSpacing"/>
        <w:rPr>
          <w:sz w:val="24"/>
          <w:szCs w:val="24"/>
        </w:rPr>
      </w:pPr>
      <w:r w:rsidRPr="0099690E">
        <w:rPr>
          <w:sz w:val="24"/>
          <w:szCs w:val="24"/>
        </w:rPr>
        <w:t xml:space="preserve">  def visit_corner(cornerNum)</w:t>
      </w:r>
    </w:p>
    <w:p w:rsidR="009758E9" w:rsidRPr="0099690E" w:rsidRDefault="009758E9" w:rsidP="0099690E">
      <w:pPr>
        <w:pStyle w:val="NoSpacing"/>
        <w:rPr>
          <w:sz w:val="24"/>
          <w:szCs w:val="24"/>
        </w:rPr>
      </w:pPr>
      <w:r w:rsidRPr="0099690E">
        <w:rPr>
          <w:sz w:val="24"/>
          <w:szCs w:val="24"/>
        </w:rPr>
        <w:t xml:space="preserve">    # iterate through the array to search for cornerNum</w:t>
      </w:r>
    </w:p>
    <w:p w:rsidR="009758E9" w:rsidRPr="0099690E" w:rsidRDefault="009758E9" w:rsidP="0099690E">
      <w:pPr>
        <w:pStyle w:val="NoSpacing"/>
        <w:rPr>
          <w:sz w:val="24"/>
          <w:szCs w:val="24"/>
        </w:rPr>
      </w:pPr>
      <w:r w:rsidRPr="0099690E">
        <w:rPr>
          <w:sz w:val="24"/>
          <w:szCs w:val="24"/>
        </w:rPr>
        <w:t xml:space="preserve">    @cornersVisited.each {</w:t>
      </w:r>
    </w:p>
    <w:p w:rsidR="009758E9" w:rsidRPr="0099690E" w:rsidRDefault="009758E9" w:rsidP="0099690E">
      <w:pPr>
        <w:pStyle w:val="NoSpacing"/>
        <w:rPr>
          <w:sz w:val="24"/>
          <w:szCs w:val="24"/>
        </w:rPr>
      </w:pPr>
      <w:r w:rsidRPr="0099690E">
        <w:rPr>
          <w:sz w:val="24"/>
          <w:szCs w:val="24"/>
        </w:rPr>
        <w:t xml:space="preserve">      |c|</w:t>
      </w:r>
    </w:p>
    <w:p w:rsidR="009758E9" w:rsidRPr="0099690E" w:rsidRDefault="009758E9" w:rsidP="0099690E">
      <w:pPr>
        <w:pStyle w:val="NoSpacing"/>
        <w:rPr>
          <w:sz w:val="24"/>
          <w:szCs w:val="24"/>
        </w:rPr>
      </w:pPr>
      <w:r w:rsidRPr="0099690E">
        <w:rPr>
          <w:sz w:val="24"/>
          <w:szCs w:val="24"/>
        </w:rPr>
        <w:t xml:space="preserve">      if (c == cornerNum)</w:t>
      </w:r>
    </w:p>
    <w:p w:rsidR="009758E9" w:rsidRPr="0099690E" w:rsidRDefault="009758E9" w:rsidP="0099690E">
      <w:pPr>
        <w:pStyle w:val="NoSpacing"/>
        <w:rPr>
          <w:sz w:val="24"/>
          <w:szCs w:val="24"/>
        </w:rPr>
      </w:pPr>
      <w:r w:rsidRPr="0099690E">
        <w:rPr>
          <w:sz w:val="24"/>
          <w:szCs w:val="24"/>
        </w:rPr>
        <w:t xml:space="preserve">        return false</w:t>
      </w:r>
    </w:p>
    <w:p w:rsidR="009758E9" w:rsidRPr="0099690E" w:rsidRDefault="009758E9" w:rsidP="0099690E">
      <w:pPr>
        <w:pStyle w:val="NoSpacing"/>
        <w:rPr>
          <w:sz w:val="24"/>
          <w:szCs w:val="24"/>
        </w:rPr>
      </w:pPr>
      <w:r w:rsidRPr="0099690E">
        <w:rPr>
          <w:sz w:val="24"/>
          <w:szCs w:val="24"/>
        </w:rPr>
        <w:t xml:space="preserve">      end</w:t>
      </w:r>
    </w:p>
    <w:p w:rsidR="009758E9" w:rsidRPr="0099690E" w:rsidRDefault="009758E9" w:rsidP="0099690E">
      <w:pPr>
        <w:pStyle w:val="NoSpacing"/>
        <w:rPr>
          <w:sz w:val="24"/>
          <w:szCs w:val="24"/>
        </w:rPr>
      </w:pPr>
      <w:r w:rsidRPr="0099690E">
        <w:rPr>
          <w:sz w:val="24"/>
          <w:szCs w:val="24"/>
        </w:rPr>
        <w:t xml:space="preserve">    }</w:t>
      </w:r>
    </w:p>
    <w:p w:rsidR="009758E9" w:rsidRPr="0099690E" w:rsidRDefault="009758E9" w:rsidP="0099690E">
      <w:pPr>
        <w:pStyle w:val="NoSpacing"/>
        <w:rPr>
          <w:sz w:val="24"/>
          <w:szCs w:val="24"/>
        </w:rPr>
      </w:pPr>
      <w:r w:rsidRPr="0099690E">
        <w:rPr>
          <w:sz w:val="24"/>
          <w:szCs w:val="24"/>
        </w:rPr>
        <w:t xml:space="preserve">    </w:t>
      </w:r>
    </w:p>
    <w:p w:rsidR="009758E9" w:rsidRPr="0099690E" w:rsidRDefault="009758E9" w:rsidP="0099690E">
      <w:pPr>
        <w:pStyle w:val="NoSpacing"/>
        <w:rPr>
          <w:sz w:val="24"/>
          <w:szCs w:val="24"/>
        </w:rPr>
      </w:pPr>
      <w:r w:rsidRPr="0099690E">
        <w:rPr>
          <w:sz w:val="24"/>
          <w:szCs w:val="24"/>
        </w:rPr>
        <w:t xml:space="preserve">    # add the cornerNum to the array and return true</w:t>
      </w:r>
    </w:p>
    <w:p w:rsidR="009758E9" w:rsidRPr="0099690E" w:rsidRDefault="009758E9" w:rsidP="0099690E">
      <w:pPr>
        <w:pStyle w:val="NoSpacing"/>
        <w:rPr>
          <w:sz w:val="24"/>
          <w:szCs w:val="24"/>
        </w:rPr>
      </w:pPr>
      <w:r w:rsidRPr="0099690E">
        <w:rPr>
          <w:sz w:val="24"/>
          <w:szCs w:val="24"/>
        </w:rPr>
        <w:t xml:space="preserve">    @cornersVisited = @cornersVisited + [ cornerNum ]</w:t>
      </w:r>
    </w:p>
    <w:p w:rsidR="009758E9" w:rsidRPr="0099690E" w:rsidRDefault="009758E9" w:rsidP="0099690E">
      <w:pPr>
        <w:pStyle w:val="NoSpacing"/>
        <w:rPr>
          <w:sz w:val="24"/>
          <w:szCs w:val="24"/>
        </w:rPr>
      </w:pPr>
      <w:r w:rsidRPr="0099690E">
        <w:rPr>
          <w:sz w:val="24"/>
          <w:szCs w:val="24"/>
        </w:rPr>
        <w:t xml:space="preserve">    return true      </w:t>
      </w:r>
    </w:p>
    <w:p w:rsidR="009758E9" w:rsidRDefault="009758E9" w:rsidP="004E4FBC">
      <w:pPr>
        <w:pStyle w:val="NoSpacing"/>
        <w:rPr>
          <w:i/>
          <w:sz w:val="24"/>
          <w:szCs w:val="24"/>
        </w:rPr>
      </w:pPr>
      <w:r w:rsidRPr="0099690E">
        <w:rPr>
          <w:sz w:val="24"/>
          <w:szCs w:val="24"/>
        </w:rPr>
        <w:t xml:space="preserve">  end</w:t>
      </w:r>
    </w:p>
    <w:p w:rsidR="009758E9" w:rsidRDefault="009758E9" w:rsidP="004E4FBC">
      <w:pPr>
        <w:pStyle w:val="NoSpacing"/>
        <w:rPr>
          <w:i/>
          <w:sz w:val="24"/>
          <w:szCs w:val="24"/>
        </w:rPr>
      </w:pPr>
    </w:p>
    <w:p w:rsidR="009758E9" w:rsidRDefault="009758E9" w:rsidP="004E4FBC">
      <w:pPr>
        <w:pStyle w:val="NoSpacing"/>
        <w:rPr>
          <w:i/>
          <w:sz w:val="24"/>
          <w:szCs w:val="24"/>
        </w:rPr>
      </w:pPr>
    </w:p>
    <w:p w:rsidR="009758E9" w:rsidRDefault="009758E9" w:rsidP="004E4FBC">
      <w:pPr>
        <w:pStyle w:val="NoSpacing"/>
        <w:rPr>
          <w:i/>
          <w:sz w:val="24"/>
          <w:szCs w:val="24"/>
        </w:rPr>
      </w:pPr>
    </w:p>
    <w:p w:rsidR="009758E9" w:rsidRPr="00697096" w:rsidRDefault="009758E9" w:rsidP="004E4FBC">
      <w:pPr>
        <w:pStyle w:val="NoSpacing"/>
        <w:rPr>
          <w:i/>
          <w:sz w:val="24"/>
          <w:szCs w:val="24"/>
        </w:rPr>
      </w:pPr>
      <w:r w:rsidRPr="00697096">
        <w:rPr>
          <w:i/>
          <w:sz w:val="24"/>
          <w:szCs w:val="24"/>
        </w:rPr>
        <w:t>Arrays/Lists</w:t>
      </w:r>
    </w:p>
    <w:p w:rsidR="009758E9" w:rsidRDefault="009758E9" w:rsidP="00692859">
      <w:pPr>
        <w:pStyle w:val="NoSpacing"/>
        <w:ind w:left="720"/>
        <w:rPr>
          <w:sz w:val="24"/>
          <w:szCs w:val="24"/>
        </w:rPr>
      </w:pPr>
      <w:r>
        <w:rPr>
          <w:sz w:val="24"/>
          <w:szCs w:val="24"/>
        </w:rPr>
        <w:t>The Map class contains a two-dimensional array of Tile objects.</w:t>
      </w:r>
    </w:p>
    <w:p w:rsidR="009758E9" w:rsidRDefault="009758E9" w:rsidP="00692859">
      <w:pPr>
        <w:pStyle w:val="NoSpacing"/>
        <w:ind w:left="720"/>
        <w:rPr>
          <w:sz w:val="24"/>
          <w:szCs w:val="24"/>
        </w:rPr>
      </w:pP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3F7F5F"/>
          <w:sz w:val="20"/>
          <w:szCs w:val="20"/>
        </w:rPr>
        <w:t>#each row is a row of tiles</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tiles = Tiles.new</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C80000"/>
          <w:sz w:val="20"/>
          <w:szCs w:val="20"/>
        </w:rPr>
        <w:t>@grass</w:t>
      </w:r>
      <w:r>
        <w:rPr>
          <w:rFonts w:ascii="Consolas" w:hAnsi="Consolas" w:cs="Consolas"/>
          <w:color w:val="000000"/>
          <w:sz w:val="20"/>
          <w:szCs w:val="20"/>
        </w:rPr>
        <w:t xml:space="preserve"> = tiles.getTile(</w:t>
      </w:r>
      <w:r>
        <w:rPr>
          <w:rFonts w:ascii="Consolas" w:hAnsi="Consolas" w:cs="Consolas"/>
          <w:color w:val="2A00FF"/>
          <w:sz w:val="20"/>
          <w:szCs w:val="20"/>
        </w:rPr>
        <w:t>"grass"</w:t>
      </w:r>
      <w:r>
        <w:rPr>
          <w:rFonts w:ascii="Consolas" w:hAnsi="Consolas" w:cs="Consolas"/>
          <w:color w:val="000000"/>
          <w:sz w:val="20"/>
          <w:szCs w:val="20"/>
        </w:rPr>
        <w:t>)</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i/>
          <w:iCs/>
          <w:color w:val="3F7F5F"/>
          <w:sz w:val="20"/>
          <w:szCs w:val="20"/>
        </w:rPr>
        <w:t>#MAPSIZE = 19 #20 tiles from 0 to 19</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C80000"/>
          <w:sz w:val="20"/>
          <w:szCs w:val="20"/>
        </w:rPr>
        <w:t>@backgroundTiles</w:t>
      </w:r>
      <w:r>
        <w:rPr>
          <w:rFonts w:ascii="Consolas" w:hAnsi="Consolas" w:cs="Consolas"/>
          <w:color w:val="000000"/>
          <w:sz w:val="20"/>
          <w:szCs w:val="20"/>
        </w:rPr>
        <w:t xml:space="preserve"> = []</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i </w:t>
      </w:r>
      <w:r>
        <w:rPr>
          <w:rFonts w:ascii="Consolas" w:hAnsi="Consolas" w:cs="Consolas"/>
          <w:b/>
          <w:bCs/>
          <w:color w:val="7F0055"/>
          <w:sz w:val="20"/>
          <w:szCs w:val="20"/>
        </w:rPr>
        <w:t>in</w:t>
      </w:r>
      <w:r>
        <w:rPr>
          <w:rFonts w:ascii="Consolas" w:hAnsi="Consolas" w:cs="Consolas"/>
          <w:color w:val="000000"/>
          <w:sz w:val="20"/>
          <w:szCs w:val="20"/>
        </w:rPr>
        <w:t xml:space="preserve"> 1..MAPSIZE</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C80000"/>
          <w:sz w:val="20"/>
          <w:szCs w:val="20"/>
        </w:rPr>
        <w:tab/>
        <w:t>@backgroundTiles</w:t>
      </w:r>
      <w:r>
        <w:rPr>
          <w:rFonts w:ascii="Consolas" w:hAnsi="Consolas" w:cs="Consolas"/>
          <w:color w:val="000000"/>
          <w:sz w:val="20"/>
          <w:szCs w:val="20"/>
        </w:rPr>
        <w:t>.push([])</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j </w:t>
      </w:r>
      <w:r>
        <w:rPr>
          <w:rFonts w:ascii="Consolas" w:hAnsi="Consolas" w:cs="Consolas"/>
          <w:b/>
          <w:bCs/>
          <w:color w:val="7F0055"/>
          <w:sz w:val="20"/>
          <w:szCs w:val="20"/>
        </w:rPr>
        <w:t>in</w:t>
      </w:r>
      <w:r>
        <w:rPr>
          <w:rFonts w:ascii="Consolas" w:hAnsi="Consolas" w:cs="Consolas"/>
          <w:color w:val="000000"/>
          <w:sz w:val="20"/>
          <w:szCs w:val="20"/>
        </w:rPr>
        <w:t xml:space="preserve"> 1..MAPSIZE</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C80000"/>
          <w:sz w:val="20"/>
          <w:szCs w:val="20"/>
        </w:rPr>
        <w:t>@backgroundTiles</w:t>
      </w:r>
      <w:r>
        <w:rPr>
          <w:rFonts w:ascii="Consolas" w:hAnsi="Consolas" w:cs="Consolas"/>
          <w:color w:val="000000"/>
          <w:sz w:val="20"/>
          <w:szCs w:val="20"/>
        </w:rPr>
        <w:t>[i-1].push(</w:t>
      </w:r>
      <w:r>
        <w:rPr>
          <w:rFonts w:ascii="Consolas" w:hAnsi="Consolas" w:cs="Consolas"/>
          <w:color w:val="C80000"/>
          <w:sz w:val="20"/>
          <w:szCs w:val="20"/>
        </w:rPr>
        <w:t>@grass</w:t>
      </w:r>
      <w:r>
        <w:rPr>
          <w:rFonts w:ascii="Consolas" w:hAnsi="Consolas" w:cs="Consolas"/>
          <w:color w:val="000000"/>
          <w:sz w:val="20"/>
          <w:szCs w:val="20"/>
        </w:rPr>
        <w:t>)</w:t>
      </w:r>
    </w:p>
    <w:p w:rsidR="009758E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end</w:t>
      </w:r>
    </w:p>
    <w:p w:rsidR="009758E9" w:rsidRDefault="009758E9" w:rsidP="008D13C7">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      </w:t>
      </w:r>
    </w:p>
    <w:p w:rsidR="009758E9" w:rsidRPr="00692859" w:rsidRDefault="009758E9" w:rsidP="008D13C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end</w:t>
      </w:r>
    </w:p>
    <w:p w:rsidR="009758E9" w:rsidRDefault="009758E9" w:rsidP="004E4FBC">
      <w:pPr>
        <w:pStyle w:val="NoSpacing"/>
        <w:rPr>
          <w:i/>
          <w:sz w:val="24"/>
          <w:szCs w:val="24"/>
        </w:rPr>
      </w:pPr>
    </w:p>
    <w:p w:rsidR="009758E9" w:rsidRDefault="009758E9" w:rsidP="00EA58F5">
      <w:pPr>
        <w:pStyle w:val="NoSpacing"/>
        <w:ind w:left="720"/>
        <w:rPr>
          <w:sz w:val="24"/>
          <w:szCs w:val="24"/>
        </w:rPr>
      </w:pPr>
      <w:r>
        <w:rPr>
          <w:sz w:val="24"/>
          <w:szCs w:val="24"/>
        </w:rPr>
        <w:t>This is part of the constructor for the map class. The array is built using nested for loops. The Map class contains an accessor and mutator for a specific tile.</w:t>
      </w:r>
    </w:p>
    <w:p w:rsidR="009758E9" w:rsidRDefault="009758E9" w:rsidP="006B6139">
      <w:pPr>
        <w:autoSpaceDE w:val="0"/>
        <w:autoSpaceDN w:val="0"/>
        <w:adjustRightInd w:val="0"/>
        <w:spacing w:after="0" w:line="240" w:lineRule="auto"/>
        <w:rPr>
          <w:rFonts w:ascii="Consolas" w:hAnsi="Consolas" w:cs="Consolas"/>
          <w:sz w:val="20"/>
          <w:szCs w:val="20"/>
        </w:rPr>
      </w:pPr>
    </w:p>
    <w:p w:rsidR="009758E9" w:rsidRDefault="009758E9" w:rsidP="006B61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getTile(i, j)</w:t>
      </w:r>
    </w:p>
    <w:p w:rsidR="009758E9" w:rsidRDefault="009758E9" w:rsidP="006B6139">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ab/>
        <w:t>return</w:t>
      </w:r>
      <w:r>
        <w:rPr>
          <w:rFonts w:ascii="Consolas" w:hAnsi="Consolas" w:cs="Consolas"/>
          <w:color w:val="000000"/>
          <w:sz w:val="20"/>
          <w:szCs w:val="20"/>
        </w:rPr>
        <w:t xml:space="preserve"> </w:t>
      </w:r>
      <w:r>
        <w:rPr>
          <w:rFonts w:ascii="Consolas" w:hAnsi="Consolas" w:cs="Consolas"/>
          <w:color w:val="C80000"/>
          <w:sz w:val="20"/>
          <w:szCs w:val="20"/>
        </w:rPr>
        <w:t>@backgroundTiles</w:t>
      </w:r>
      <w:r>
        <w:rPr>
          <w:rFonts w:ascii="Consolas" w:hAnsi="Consolas" w:cs="Consolas"/>
          <w:color w:val="000000"/>
          <w:sz w:val="20"/>
          <w:szCs w:val="20"/>
        </w:rPr>
        <w:t>[i][j]</w:t>
      </w:r>
    </w:p>
    <w:p w:rsidR="009758E9" w:rsidRDefault="009758E9" w:rsidP="006B6139">
      <w:pPr>
        <w:autoSpaceDE w:val="0"/>
        <w:autoSpaceDN w:val="0"/>
        <w:adjustRightInd w:val="0"/>
        <w:spacing w:after="0" w:line="240" w:lineRule="auto"/>
        <w:ind w:left="720"/>
        <w:rPr>
          <w:rFonts w:ascii="Consolas" w:hAnsi="Consolas" w:cs="Consolas"/>
          <w:b/>
          <w:bCs/>
          <w:color w:val="7F0055"/>
          <w:sz w:val="20"/>
          <w:szCs w:val="20"/>
        </w:rPr>
      </w:pPr>
      <w:r>
        <w:rPr>
          <w:rFonts w:ascii="Consolas" w:hAnsi="Consolas" w:cs="Consolas"/>
          <w:b/>
          <w:bCs/>
          <w:color w:val="7F0055"/>
          <w:sz w:val="20"/>
          <w:szCs w:val="20"/>
        </w:rPr>
        <w:t>end</w:t>
      </w:r>
    </w:p>
    <w:p w:rsidR="009758E9" w:rsidRDefault="009758E9" w:rsidP="006B6139">
      <w:pPr>
        <w:autoSpaceDE w:val="0"/>
        <w:autoSpaceDN w:val="0"/>
        <w:adjustRightInd w:val="0"/>
        <w:spacing w:after="0" w:line="240" w:lineRule="auto"/>
        <w:rPr>
          <w:rFonts w:ascii="Consolas" w:hAnsi="Consolas" w:cs="Consolas"/>
          <w:sz w:val="20"/>
          <w:szCs w:val="20"/>
        </w:rPr>
      </w:pPr>
    </w:p>
    <w:p w:rsidR="009758E9" w:rsidRDefault="009758E9" w:rsidP="006B61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set_tile(x, y, img)</w:t>
      </w:r>
    </w:p>
    <w:p w:rsidR="009758E9" w:rsidRDefault="009758E9" w:rsidP="006B6139">
      <w:pPr>
        <w:autoSpaceDE w:val="0"/>
        <w:autoSpaceDN w:val="0"/>
        <w:adjustRightInd w:val="0"/>
        <w:spacing w:after="0" w:line="240" w:lineRule="auto"/>
        <w:ind w:left="720"/>
        <w:rPr>
          <w:rFonts w:ascii="Consolas" w:hAnsi="Consolas" w:cs="Consolas"/>
          <w:sz w:val="20"/>
          <w:szCs w:val="20"/>
        </w:rPr>
      </w:pPr>
      <w:r>
        <w:rPr>
          <w:rFonts w:ascii="Consolas" w:hAnsi="Consolas" w:cs="Consolas"/>
          <w:color w:val="C80000"/>
          <w:sz w:val="20"/>
          <w:szCs w:val="20"/>
        </w:rPr>
        <w:tab/>
        <w:t>@backgroundTiles</w:t>
      </w:r>
      <w:r>
        <w:rPr>
          <w:rFonts w:ascii="Consolas" w:hAnsi="Consolas" w:cs="Consolas"/>
          <w:color w:val="000000"/>
          <w:sz w:val="20"/>
          <w:szCs w:val="20"/>
        </w:rPr>
        <w:t>[x][y] = img</w:t>
      </w:r>
    </w:p>
    <w:p w:rsidR="009758E9" w:rsidRPr="006B6139" w:rsidRDefault="009758E9" w:rsidP="006B61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end</w:t>
      </w:r>
    </w:p>
    <w:p w:rsidR="009758E9" w:rsidRDefault="009758E9" w:rsidP="004E4FBC">
      <w:pPr>
        <w:pStyle w:val="NoSpacing"/>
        <w:rPr>
          <w:i/>
          <w:sz w:val="24"/>
          <w:szCs w:val="24"/>
        </w:rPr>
      </w:pPr>
    </w:p>
    <w:p w:rsidR="009758E9" w:rsidRPr="003112DB" w:rsidRDefault="009758E9" w:rsidP="003112DB">
      <w:pPr>
        <w:pStyle w:val="NoSpacing"/>
        <w:ind w:left="720"/>
        <w:rPr>
          <w:sz w:val="24"/>
          <w:szCs w:val="24"/>
        </w:rPr>
      </w:pPr>
      <w:r>
        <w:rPr>
          <w:sz w:val="24"/>
          <w:szCs w:val="24"/>
        </w:rPr>
        <w:t>A two dimensional array effectively represents the x and y coordinates on a map. Also, each tile in the array is easily accessible through its index, which correspond to the coordinates.</w:t>
      </w:r>
    </w:p>
    <w:p w:rsidR="009758E9" w:rsidRPr="00697096" w:rsidRDefault="009758E9" w:rsidP="004E4FBC">
      <w:pPr>
        <w:pStyle w:val="NoSpacing"/>
        <w:rPr>
          <w:i/>
          <w:sz w:val="24"/>
          <w:szCs w:val="24"/>
        </w:rPr>
      </w:pPr>
    </w:p>
    <w:p w:rsidR="009758E9" w:rsidRDefault="009758E9" w:rsidP="004E4FBC">
      <w:pPr>
        <w:pStyle w:val="NoSpacing"/>
        <w:rPr>
          <w:i/>
          <w:sz w:val="24"/>
          <w:szCs w:val="24"/>
        </w:rPr>
      </w:pPr>
      <w:r w:rsidRPr="00697096">
        <w:rPr>
          <w:i/>
          <w:sz w:val="24"/>
          <w:szCs w:val="24"/>
        </w:rPr>
        <w:t>Graphics</w:t>
      </w:r>
    </w:p>
    <w:p w:rsidR="009758E9" w:rsidRDefault="009758E9" w:rsidP="004E4FBC">
      <w:pPr>
        <w:pStyle w:val="NoSpacing"/>
        <w:rPr>
          <w:sz w:val="24"/>
          <w:szCs w:val="24"/>
        </w:rPr>
      </w:pPr>
      <w:r>
        <w:rPr>
          <w:sz w:val="24"/>
          <w:szCs w:val="24"/>
        </w:rPr>
        <w:tab/>
        <w:t>There is no game loop; the graphics are drawn based on events.  There are two events for drawing, the first is the on_paint event which is called from the GamePanel’s evt_paint listener, and the second event for drawing is whenever the player pressed a key.  When they press a key, the game may move a player, and when a player is moved then the draw functions will be called.  Since one of these events originates in the app class, makes its way through the game class, then goes to the Panel, but the other one originates in the panel, we gave the panel a reference to the game so that it can quickly draw the game’s objects when it needs to, but we also gave the game a way to call the Panel’s draw functions as well.  The following image demonstrates both the processes required for a graphic to be drawn based on a key press and also shows all of the drawing functions which have been created:</w:t>
      </w:r>
    </w:p>
    <w:p w:rsidR="009758E9" w:rsidRDefault="009758E9" w:rsidP="004E4FBC">
      <w:pPr>
        <w:pStyle w:val="NoSpacing"/>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1.1pt;width:468pt;height:192.9pt;z-index:-251658240">
            <v:imagedata r:id="rId5" o:title=""/>
          </v:shape>
        </w:pic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ab/>
        <w:t>When we call the Game Panel’s draw object function we have two options.  We can either draw an object with a tail or an object without a tail.  The tail represents the previous location of the object.  If an object is moving, we want its previous tile to be reverted to whatever it looked like before there was a player on it.  We update its previous tile by asking the map class for the bitmap that should be at a specific location, then draw that bitmap to the screen.  (The map class holds an active record of whether a tile should be grass or it should be a special pressed image, in the case of the corners).  But we do not always want to draw the object’s tail.  If the player has a flag, we do not simply want to draw the player, redraw its previous tile, then draw the flag and redraw its previous tile.  The reason for this is that if the player’s most recent location was where the tile is, and the tile’s most recent location is where the player is, then the first object drawn will not be shown!  Having the tail argument eliminates this bug.</w: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Pr="00F17810" w:rsidRDefault="009758E9" w:rsidP="00F17810">
      <w:pPr>
        <w:pStyle w:val="NoSpacing"/>
        <w:rPr>
          <w:sz w:val="24"/>
          <w:szCs w:val="24"/>
        </w:rPr>
      </w:pPr>
      <w:r w:rsidRPr="00F17810">
        <w:rPr>
          <w:sz w:val="24"/>
          <w:szCs w:val="24"/>
        </w:rPr>
        <w:t>def draw_object(object, tail)</w:t>
      </w:r>
    </w:p>
    <w:p w:rsidR="009758E9" w:rsidRPr="00F17810" w:rsidRDefault="009758E9" w:rsidP="00F17810">
      <w:pPr>
        <w:pStyle w:val="NoSpacing"/>
        <w:rPr>
          <w:sz w:val="24"/>
          <w:szCs w:val="24"/>
        </w:rPr>
      </w:pPr>
      <w:r w:rsidRPr="00F17810">
        <w:rPr>
          <w:sz w:val="24"/>
          <w:szCs w:val="24"/>
        </w:rPr>
        <w:t xml:space="preserve">    loc = object.get_current_location</w:t>
      </w:r>
    </w:p>
    <w:p w:rsidR="009758E9" w:rsidRPr="00F17810" w:rsidRDefault="009758E9" w:rsidP="00F17810">
      <w:pPr>
        <w:pStyle w:val="NoSpacing"/>
        <w:rPr>
          <w:sz w:val="24"/>
          <w:szCs w:val="24"/>
        </w:rPr>
      </w:pPr>
      <w:r w:rsidRPr="00F17810">
        <w:rPr>
          <w:sz w:val="24"/>
          <w:szCs w:val="24"/>
        </w:rPr>
        <w:t xml:space="preserve">    rcnt = object.get_most_recent_location</w:t>
      </w:r>
    </w:p>
    <w:p w:rsidR="009758E9" w:rsidRPr="00F17810" w:rsidRDefault="009758E9" w:rsidP="00F17810">
      <w:pPr>
        <w:pStyle w:val="NoSpacing"/>
        <w:rPr>
          <w:sz w:val="24"/>
          <w:szCs w:val="24"/>
        </w:rPr>
      </w:pPr>
      <w:r w:rsidRPr="00F17810">
        <w:rPr>
          <w:sz w:val="24"/>
          <w:szCs w:val="24"/>
        </w:rPr>
        <w:t xml:space="preserve">    </w:t>
      </w:r>
    </w:p>
    <w:p w:rsidR="009758E9" w:rsidRPr="00F17810" w:rsidRDefault="009758E9" w:rsidP="00F17810">
      <w:pPr>
        <w:pStyle w:val="NoSpacing"/>
        <w:rPr>
          <w:sz w:val="24"/>
          <w:szCs w:val="24"/>
        </w:rPr>
      </w:pPr>
      <w:r w:rsidRPr="00F17810">
        <w:rPr>
          <w:sz w:val="24"/>
          <w:szCs w:val="24"/>
        </w:rPr>
        <w:t xml:space="preserve">    paint do | dc |</w:t>
      </w:r>
    </w:p>
    <w:p w:rsidR="009758E9" w:rsidRPr="00F17810" w:rsidRDefault="009758E9" w:rsidP="00F17810">
      <w:pPr>
        <w:pStyle w:val="NoSpacing"/>
        <w:rPr>
          <w:sz w:val="24"/>
          <w:szCs w:val="24"/>
        </w:rPr>
      </w:pPr>
      <w:r w:rsidRPr="00F17810">
        <w:rPr>
          <w:sz w:val="24"/>
          <w:szCs w:val="24"/>
        </w:rPr>
        <w:t xml:space="preserve">      if (tail)</w:t>
      </w:r>
    </w:p>
    <w:p w:rsidR="009758E9" w:rsidRPr="00F17810" w:rsidRDefault="009758E9" w:rsidP="00F17810">
      <w:pPr>
        <w:pStyle w:val="NoSpacing"/>
        <w:rPr>
          <w:sz w:val="24"/>
          <w:szCs w:val="24"/>
        </w:rPr>
      </w:pPr>
      <w:r w:rsidRPr="00F17810">
        <w:rPr>
          <w:sz w:val="24"/>
          <w:szCs w:val="24"/>
        </w:rPr>
        <w:t xml:space="preserve">        self.drawToTile(dc, @map.getTile(rcnt.x, rcnt.y), rcnt.x, rcnt.y, false)</w:t>
      </w:r>
    </w:p>
    <w:p w:rsidR="009758E9" w:rsidRPr="00F17810" w:rsidRDefault="009758E9" w:rsidP="00F17810">
      <w:pPr>
        <w:pStyle w:val="NoSpacing"/>
        <w:rPr>
          <w:sz w:val="24"/>
          <w:szCs w:val="24"/>
        </w:rPr>
      </w:pPr>
      <w:r w:rsidRPr="00F17810">
        <w:rPr>
          <w:sz w:val="24"/>
          <w:szCs w:val="24"/>
        </w:rPr>
        <w:t xml:space="preserve">        self.drawToTile(dc, @map.getTile(loc.x, loc.y), loc.x, loc.y, false)</w:t>
      </w:r>
    </w:p>
    <w:p w:rsidR="009758E9" w:rsidRPr="00F17810" w:rsidRDefault="009758E9" w:rsidP="00F17810">
      <w:pPr>
        <w:pStyle w:val="NoSpacing"/>
        <w:rPr>
          <w:sz w:val="24"/>
          <w:szCs w:val="24"/>
        </w:rPr>
      </w:pPr>
      <w:r w:rsidRPr="00F17810">
        <w:rPr>
          <w:sz w:val="24"/>
          <w:szCs w:val="24"/>
        </w:rPr>
        <w:t xml:space="preserve">      end</w:t>
      </w:r>
    </w:p>
    <w:p w:rsidR="009758E9" w:rsidRPr="00F17810" w:rsidRDefault="009758E9" w:rsidP="00F17810">
      <w:pPr>
        <w:pStyle w:val="NoSpacing"/>
        <w:rPr>
          <w:sz w:val="24"/>
          <w:szCs w:val="24"/>
        </w:rPr>
      </w:pPr>
      <w:r w:rsidRPr="00F17810">
        <w:rPr>
          <w:sz w:val="24"/>
          <w:szCs w:val="24"/>
        </w:rPr>
        <w:t xml:space="preserve">      self.drawToTile(dc, object.getIcon, loc.x, loc.y, true)</w:t>
      </w:r>
    </w:p>
    <w:p w:rsidR="009758E9" w:rsidRPr="00F17810" w:rsidRDefault="009758E9" w:rsidP="00F17810">
      <w:pPr>
        <w:pStyle w:val="NoSpacing"/>
        <w:rPr>
          <w:sz w:val="24"/>
          <w:szCs w:val="24"/>
        </w:rPr>
      </w:pPr>
      <w:r w:rsidRPr="00F17810">
        <w:rPr>
          <w:sz w:val="24"/>
          <w:szCs w:val="24"/>
        </w:rPr>
        <w:t xml:space="preserve">    end</w:t>
      </w:r>
    </w:p>
    <w:p w:rsidR="009758E9" w:rsidRPr="00F17810" w:rsidRDefault="009758E9" w:rsidP="00F17810">
      <w:pPr>
        <w:pStyle w:val="NoSpacing"/>
        <w:rPr>
          <w:sz w:val="24"/>
          <w:szCs w:val="24"/>
        </w:rPr>
      </w:pPr>
      <w:r w:rsidRPr="00F17810">
        <w:rPr>
          <w:sz w:val="24"/>
          <w:szCs w:val="24"/>
        </w:rPr>
        <w:t xml:space="preserve">  end</w:t>
      </w: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ab/>
        <w:t>It should be obvious that we are actively preventing continually drawing all of the map at once.  The reason for this is that our game can move very fast and if we do not optimize the code and we just iterate over a paint_everything_at_once method, some of the screen will not always be rendered fast enough between movements and the game looks very choppy.  There are two occasions, though, when we allow the whole window to be drawn at once.  These two occasions are when the on_paint function is called, which is a listener for the GamePanel’s evt_paint event.  First, when the Panel is created the on_paint function is called and it renders everything at once.  First it draws the background, then the objects (players and flag) on top of it.  The second occasion is when the Panel is resized – this also triggers an evt_paint event.  It was decided that the resizing event was significant enough that the whole window could be redrawn without being too much of a nuisance.</w:t>
      </w:r>
    </w:p>
    <w:p w:rsidR="009758E9" w:rsidRPr="007536F4" w:rsidRDefault="009758E9" w:rsidP="00BD01C6">
      <w:pPr>
        <w:pStyle w:val="NoSpacing"/>
        <w:rPr>
          <w:sz w:val="24"/>
          <w:szCs w:val="24"/>
        </w:rPr>
      </w:pPr>
      <w:r>
        <w:rPr>
          <w:sz w:val="24"/>
          <w:szCs w:val="24"/>
        </w:rPr>
        <w:tab/>
        <w:t>All graphics are drawn using the Bitmap object in WxRuby.  Each player has a bitmap associated with them, so when they are passed to the GamePanel it draws their bitmap onto their respective tile based upon the player’s current location.</w:t>
      </w:r>
    </w:p>
    <w:p w:rsidR="009758E9" w:rsidRPr="00697096" w:rsidRDefault="009758E9" w:rsidP="004E4FBC">
      <w:pPr>
        <w:pStyle w:val="NoSpacing"/>
        <w:rPr>
          <w:i/>
          <w:sz w:val="24"/>
          <w:szCs w:val="24"/>
        </w:rPr>
      </w:pPr>
    </w:p>
    <w:p w:rsidR="009758E9" w:rsidRDefault="009758E9" w:rsidP="004E4FBC">
      <w:pPr>
        <w:pStyle w:val="NoSpacing"/>
        <w:rPr>
          <w:i/>
          <w:sz w:val="24"/>
          <w:szCs w:val="24"/>
        </w:rPr>
      </w:pPr>
      <w:r w:rsidRPr="00697096">
        <w:rPr>
          <w:i/>
          <w:sz w:val="24"/>
          <w:szCs w:val="24"/>
        </w:rPr>
        <w:t>Data Structures</w:t>
      </w:r>
    </w:p>
    <w:p w:rsidR="009758E9" w:rsidRDefault="009758E9" w:rsidP="004E4FBC">
      <w:pPr>
        <w:pStyle w:val="NoSpacing"/>
        <w:rPr>
          <w:sz w:val="24"/>
          <w:szCs w:val="24"/>
        </w:rPr>
      </w:pPr>
      <w:r>
        <w:rPr>
          <w:sz w:val="24"/>
          <w:szCs w:val="24"/>
        </w:rPr>
        <w:t xml:space="preserve">The MapOne class is a data structure that was created to easily facilitate the drawing of the map.  The map has an array which is two dimensional and each element is a reference to a Wx::Bitmap.  When we call the update_background function in the Game Panel, it iterates over all of the tiles in the map and draws them at their specific point.  </w:t>
      </w: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Default="009758E9" w:rsidP="004E4FBC">
      <w:pPr>
        <w:pStyle w:val="NoSpacing"/>
        <w:rPr>
          <w:sz w:val="24"/>
          <w:szCs w:val="24"/>
        </w:rPr>
      </w:pPr>
    </w:p>
    <w:p w:rsidR="009758E9" w:rsidRPr="00743CBB" w:rsidRDefault="009758E9" w:rsidP="00743CBB">
      <w:pPr>
        <w:pStyle w:val="NoSpacing"/>
        <w:rPr>
          <w:sz w:val="24"/>
          <w:szCs w:val="24"/>
        </w:rPr>
      </w:pPr>
      <w:r w:rsidRPr="00743CBB">
        <w:rPr>
          <w:sz w:val="24"/>
          <w:szCs w:val="24"/>
        </w:rPr>
        <w:t>class MapOne</w:t>
      </w:r>
    </w:p>
    <w:p w:rsidR="009758E9" w:rsidRPr="00743CBB" w:rsidRDefault="009758E9" w:rsidP="00743CBB">
      <w:pPr>
        <w:pStyle w:val="NoSpacing"/>
        <w:rPr>
          <w:sz w:val="24"/>
          <w:szCs w:val="24"/>
        </w:rPr>
      </w:pPr>
      <w:r w:rsidRPr="00743CBB">
        <w:rPr>
          <w:sz w:val="24"/>
          <w:szCs w:val="24"/>
        </w:rPr>
        <w:t xml:space="preserve">  def initialize</w:t>
      </w:r>
    </w:p>
    <w:p w:rsidR="009758E9" w:rsidRPr="00743CBB" w:rsidRDefault="009758E9" w:rsidP="00743CBB">
      <w:pPr>
        <w:pStyle w:val="NoSpacing"/>
        <w:rPr>
          <w:sz w:val="24"/>
          <w:szCs w:val="24"/>
        </w:rPr>
      </w:pPr>
      <w:r w:rsidRPr="00743CBB">
        <w:rPr>
          <w:sz w:val="24"/>
          <w:szCs w:val="24"/>
        </w:rPr>
        <w:t xml:space="preserve">    #each row is a row of tiles</w:t>
      </w:r>
    </w:p>
    <w:p w:rsidR="009758E9" w:rsidRPr="00743CBB" w:rsidRDefault="009758E9" w:rsidP="00743CBB">
      <w:pPr>
        <w:pStyle w:val="NoSpacing"/>
        <w:rPr>
          <w:sz w:val="24"/>
          <w:szCs w:val="24"/>
        </w:rPr>
      </w:pPr>
      <w:r w:rsidRPr="00743CBB">
        <w:rPr>
          <w:sz w:val="24"/>
          <w:szCs w:val="24"/>
        </w:rPr>
        <w:t xml:space="preserve">    tiles = Tiles.new</w:t>
      </w:r>
    </w:p>
    <w:p w:rsidR="009758E9" w:rsidRPr="00743CBB" w:rsidRDefault="009758E9" w:rsidP="00743CBB">
      <w:pPr>
        <w:pStyle w:val="NoSpacing"/>
        <w:rPr>
          <w:sz w:val="24"/>
          <w:szCs w:val="24"/>
        </w:rPr>
      </w:pPr>
      <w:r w:rsidRPr="00743CBB">
        <w:rPr>
          <w:sz w:val="24"/>
          <w:szCs w:val="24"/>
        </w:rPr>
        <w:tab/>
      </w:r>
    </w:p>
    <w:p w:rsidR="009758E9" w:rsidRPr="00743CBB" w:rsidRDefault="009758E9" w:rsidP="00743CBB">
      <w:pPr>
        <w:pStyle w:val="NoSpacing"/>
        <w:rPr>
          <w:sz w:val="24"/>
          <w:szCs w:val="24"/>
        </w:rPr>
      </w:pPr>
      <w:r w:rsidRPr="00743CBB">
        <w:rPr>
          <w:sz w:val="24"/>
          <w:szCs w:val="24"/>
        </w:rPr>
        <w:t xml:space="preserve">    @top_left = tiles.getTile("topLeft")</w:t>
      </w:r>
    </w:p>
    <w:p w:rsidR="009758E9" w:rsidRPr="00743CBB" w:rsidRDefault="009758E9" w:rsidP="00743CBB">
      <w:pPr>
        <w:pStyle w:val="NoSpacing"/>
        <w:rPr>
          <w:sz w:val="24"/>
          <w:szCs w:val="24"/>
        </w:rPr>
      </w:pPr>
      <w:r w:rsidRPr="00743CBB">
        <w:rPr>
          <w:sz w:val="24"/>
          <w:szCs w:val="24"/>
        </w:rPr>
        <w:t xml:space="preserve">    @top_right = tiles.getTile("topRight")</w:t>
      </w:r>
    </w:p>
    <w:p w:rsidR="009758E9" w:rsidRPr="00743CBB" w:rsidRDefault="009758E9" w:rsidP="00743CBB">
      <w:pPr>
        <w:pStyle w:val="NoSpacing"/>
        <w:rPr>
          <w:sz w:val="24"/>
          <w:szCs w:val="24"/>
        </w:rPr>
      </w:pPr>
      <w:r w:rsidRPr="00743CBB">
        <w:rPr>
          <w:sz w:val="24"/>
          <w:szCs w:val="24"/>
        </w:rPr>
        <w:t xml:space="preserve">    @bottom_left = tiles.getTile("bottomLeft")</w:t>
      </w:r>
    </w:p>
    <w:p w:rsidR="009758E9" w:rsidRPr="00743CBB" w:rsidRDefault="009758E9" w:rsidP="00743CBB">
      <w:pPr>
        <w:pStyle w:val="NoSpacing"/>
        <w:rPr>
          <w:sz w:val="24"/>
          <w:szCs w:val="24"/>
        </w:rPr>
      </w:pPr>
      <w:r w:rsidRPr="00743CBB">
        <w:rPr>
          <w:sz w:val="24"/>
          <w:szCs w:val="24"/>
        </w:rPr>
        <w:t xml:space="preserve">    @bottom_right = tiles.getTile("bottomRight")</w:t>
      </w:r>
    </w:p>
    <w:p w:rsidR="009758E9" w:rsidRPr="00743CBB" w:rsidRDefault="009758E9" w:rsidP="00743CBB">
      <w:pPr>
        <w:pStyle w:val="NoSpacing"/>
        <w:rPr>
          <w:sz w:val="24"/>
          <w:szCs w:val="24"/>
        </w:rPr>
      </w:pPr>
      <w:r w:rsidRPr="00743CBB">
        <w:rPr>
          <w:sz w:val="24"/>
          <w:szCs w:val="24"/>
        </w:rPr>
        <w:t xml:space="preserve">    @grass = tiles.getTile("grass")</w:t>
      </w:r>
    </w:p>
    <w:p w:rsidR="009758E9" w:rsidRPr="00743CBB" w:rsidRDefault="009758E9" w:rsidP="00743CBB">
      <w:pPr>
        <w:pStyle w:val="NoSpacing"/>
        <w:rPr>
          <w:sz w:val="24"/>
          <w:szCs w:val="24"/>
        </w:rPr>
      </w:pPr>
      <w:r w:rsidRPr="00743CBB">
        <w:rPr>
          <w:sz w:val="24"/>
          <w:szCs w:val="24"/>
        </w:rPr>
        <w:tab/>
      </w:r>
    </w:p>
    <w:p w:rsidR="009758E9" w:rsidRPr="00743CBB" w:rsidRDefault="009758E9" w:rsidP="00743CBB">
      <w:pPr>
        <w:pStyle w:val="NoSpacing"/>
        <w:rPr>
          <w:sz w:val="24"/>
          <w:szCs w:val="24"/>
        </w:rPr>
      </w:pPr>
      <w:r w:rsidRPr="00743CBB">
        <w:rPr>
          <w:sz w:val="24"/>
          <w:szCs w:val="24"/>
        </w:rPr>
        <w:t xml:space="preserve">    #MAPSIZE = 19 #20 tiles from 0 to 19</w:t>
      </w:r>
    </w:p>
    <w:p w:rsidR="009758E9" w:rsidRPr="00743CBB" w:rsidRDefault="009758E9" w:rsidP="00743CBB">
      <w:pPr>
        <w:pStyle w:val="NoSpacing"/>
        <w:rPr>
          <w:sz w:val="24"/>
          <w:szCs w:val="24"/>
        </w:rPr>
      </w:pPr>
      <w:r w:rsidRPr="00743CBB">
        <w:rPr>
          <w:sz w:val="24"/>
          <w:szCs w:val="24"/>
        </w:rPr>
        <w:t xml:space="preserve">    @backgroundTiles = []</w:t>
      </w:r>
    </w:p>
    <w:p w:rsidR="009758E9" w:rsidRPr="00743CBB" w:rsidRDefault="009758E9" w:rsidP="00743CBB">
      <w:pPr>
        <w:pStyle w:val="NoSpacing"/>
        <w:rPr>
          <w:sz w:val="24"/>
          <w:szCs w:val="24"/>
        </w:rPr>
      </w:pPr>
      <w:r>
        <w:rPr>
          <w:sz w:val="24"/>
          <w:szCs w:val="24"/>
        </w:rPr>
        <w:t xml:space="preserve">     </w:t>
      </w:r>
    </w:p>
    <w:p w:rsidR="009758E9" w:rsidRPr="00743CBB" w:rsidRDefault="009758E9" w:rsidP="00743CBB">
      <w:pPr>
        <w:pStyle w:val="NoSpacing"/>
        <w:rPr>
          <w:sz w:val="24"/>
          <w:szCs w:val="24"/>
        </w:rPr>
      </w:pPr>
      <w:r w:rsidRPr="00743CBB">
        <w:rPr>
          <w:sz w:val="24"/>
          <w:szCs w:val="24"/>
        </w:rPr>
        <w:t xml:space="preserve">    for i in 1..MAPSIZE</w:t>
      </w:r>
    </w:p>
    <w:p w:rsidR="009758E9" w:rsidRPr="00743CBB" w:rsidRDefault="009758E9" w:rsidP="00743CBB">
      <w:pPr>
        <w:pStyle w:val="NoSpacing"/>
        <w:rPr>
          <w:sz w:val="24"/>
          <w:szCs w:val="24"/>
        </w:rPr>
      </w:pPr>
      <w:r w:rsidRPr="00743CBB">
        <w:rPr>
          <w:sz w:val="24"/>
          <w:szCs w:val="24"/>
        </w:rPr>
        <w:t xml:space="preserve">      @backgroundTiles.push([])  </w:t>
      </w:r>
    </w:p>
    <w:p w:rsidR="009758E9" w:rsidRPr="00743CBB" w:rsidRDefault="009758E9" w:rsidP="00743CBB">
      <w:pPr>
        <w:pStyle w:val="NoSpacing"/>
        <w:rPr>
          <w:sz w:val="24"/>
          <w:szCs w:val="24"/>
        </w:rPr>
      </w:pPr>
      <w:r w:rsidRPr="00743CBB">
        <w:rPr>
          <w:sz w:val="24"/>
          <w:szCs w:val="24"/>
        </w:rPr>
        <w:t xml:space="preserve">      for j in 1..MAPSIZE</w:t>
      </w:r>
    </w:p>
    <w:p w:rsidR="009758E9" w:rsidRPr="00743CBB" w:rsidRDefault="009758E9" w:rsidP="00743CBB">
      <w:pPr>
        <w:pStyle w:val="NoSpacing"/>
        <w:rPr>
          <w:sz w:val="24"/>
          <w:szCs w:val="24"/>
        </w:rPr>
      </w:pPr>
      <w:r w:rsidRPr="00743CBB">
        <w:rPr>
          <w:sz w:val="24"/>
          <w:szCs w:val="24"/>
        </w:rPr>
        <w:t xml:space="preserve">        @backgroundTiles[i-1].push(@grass)</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 xml:space="preserve">  def set_tile(x, y, img)</w:t>
      </w:r>
    </w:p>
    <w:p w:rsidR="009758E9" w:rsidRPr="00743CBB" w:rsidRDefault="009758E9" w:rsidP="00743CBB">
      <w:pPr>
        <w:pStyle w:val="NoSpacing"/>
        <w:rPr>
          <w:sz w:val="24"/>
          <w:szCs w:val="24"/>
        </w:rPr>
      </w:pPr>
      <w:r w:rsidRPr="00743CBB">
        <w:rPr>
          <w:sz w:val="24"/>
          <w:szCs w:val="24"/>
        </w:rPr>
        <w:t xml:space="preserve">    @backgroundTiles[x][y] = img</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 xml:space="preserve">  def top_left_pressed</w:t>
      </w:r>
    </w:p>
    <w:p w:rsidR="009758E9" w:rsidRPr="00743CBB" w:rsidRDefault="009758E9" w:rsidP="00743CBB">
      <w:pPr>
        <w:pStyle w:val="NoSpacing"/>
        <w:rPr>
          <w:sz w:val="24"/>
          <w:szCs w:val="24"/>
        </w:rPr>
      </w:pPr>
      <w:r w:rsidRPr="00743CBB">
        <w:rPr>
          <w:sz w:val="24"/>
          <w:szCs w:val="24"/>
        </w:rPr>
        <w:t xml:space="preserve">    set_tile(0, 0, @top_left)</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 xml:space="preserve">  def top_right_pressed</w:t>
      </w:r>
    </w:p>
    <w:p w:rsidR="009758E9" w:rsidRPr="00743CBB" w:rsidRDefault="009758E9" w:rsidP="00743CBB">
      <w:pPr>
        <w:pStyle w:val="NoSpacing"/>
        <w:rPr>
          <w:sz w:val="24"/>
          <w:szCs w:val="24"/>
        </w:rPr>
      </w:pPr>
      <w:r w:rsidRPr="00743CBB">
        <w:rPr>
          <w:sz w:val="24"/>
          <w:szCs w:val="24"/>
        </w:rPr>
        <w:tab/>
        <w:t>set_tile(MAPSIZE - 1, 0, @top_right)</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 xml:space="preserve">  def bottom_left_pressed</w:t>
      </w:r>
    </w:p>
    <w:p w:rsidR="009758E9" w:rsidRPr="00743CBB" w:rsidRDefault="009758E9" w:rsidP="00743CBB">
      <w:pPr>
        <w:pStyle w:val="NoSpacing"/>
        <w:rPr>
          <w:sz w:val="24"/>
          <w:szCs w:val="24"/>
        </w:rPr>
      </w:pPr>
      <w:r w:rsidRPr="00743CBB">
        <w:rPr>
          <w:sz w:val="24"/>
          <w:szCs w:val="24"/>
        </w:rPr>
        <w:tab/>
        <w:t>set_tile(0, MAPSIZE - 1, @bottom_left)</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 xml:space="preserve">  def bottom_right_pressed</w:t>
      </w:r>
    </w:p>
    <w:p w:rsidR="009758E9" w:rsidRPr="00743CBB" w:rsidRDefault="009758E9" w:rsidP="00743CBB">
      <w:pPr>
        <w:pStyle w:val="NoSpacing"/>
        <w:rPr>
          <w:sz w:val="24"/>
          <w:szCs w:val="24"/>
        </w:rPr>
      </w:pPr>
      <w:r w:rsidRPr="00743CBB">
        <w:rPr>
          <w:sz w:val="24"/>
          <w:szCs w:val="24"/>
        </w:rPr>
        <w:t xml:space="preserve">    set_tile(MAPSIZE - 1, MAPSIZE - 1, @bottom_right)</w:t>
      </w:r>
    </w:p>
    <w:p w:rsidR="009758E9" w:rsidRPr="00743CBB" w:rsidRDefault="009758E9" w:rsidP="00743CBB">
      <w:pPr>
        <w:pStyle w:val="NoSpacing"/>
        <w:rPr>
          <w:sz w:val="24"/>
          <w:szCs w:val="24"/>
        </w:rPr>
      </w:pPr>
      <w:r w:rsidRPr="00743CBB">
        <w:rPr>
          <w:sz w:val="24"/>
          <w:szCs w:val="24"/>
        </w:rPr>
        <w:t xml:space="preserve">  end</w:t>
      </w:r>
    </w:p>
    <w:p w:rsidR="009758E9" w:rsidRDefault="009758E9" w:rsidP="00743CBB">
      <w:pPr>
        <w:pStyle w:val="NoSpacing"/>
        <w:rPr>
          <w:sz w:val="24"/>
          <w:szCs w:val="24"/>
        </w:rPr>
      </w:pPr>
      <w:r w:rsidRPr="00743CBB">
        <w:rPr>
          <w:sz w:val="24"/>
          <w:szCs w:val="24"/>
        </w:rPr>
        <w:t xml:space="preserve">  </w:t>
      </w:r>
    </w:p>
    <w:p w:rsidR="009758E9" w:rsidRDefault="009758E9" w:rsidP="00743CBB">
      <w:pPr>
        <w:pStyle w:val="NoSpacing"/>
        <w:rPr>
          <w:sz w:val="24"/>
          <w:szCs w:val="24"/>
        </w:rPr>
      </w:pPr>
    </w:p>
    <w:p w:rsidR="009758E9" w:rsidRDefault="009758E9" w:rsidP="00743CBB">
      <w:pPr>
        <w:pStyle w:val="NoSpacing"/>
        <w:rPr>
          <w:sz w:val="24"/>
          <w:szCs w:val="24"/>
        </w:rPr>
      </w:pPr>
    </w:p>
    <w:p w:rsidR="009758E9" w:rsidRDefault="009758E9" w:rsidP="00743CBB">
      <w:pPr>
        <w:pStyle w:val="NoSpacing"/>
        <w:rPr>
          <w:sz w:val="24"/>
          <w:szCs w:val="24"/>
        </w:rPr>
      </w:pPr>
    </w:p>
    <w:p w:rsidR="009758E9" w:rsidRPr="00743CBB" w:rsidRDefault="009758E9" w:rsidP="00743CBB">
      <w:pPr>
        <w:pStyle w:val="NoSpacing"/>
        <w:rPr>
          <w:sz w:val="24"/>
          <w:szCs w:val="24"/>
        </w:rPr>
      </w:pPr>
    </w:p>
    <w:p w:rsidR="009758E9" w:rsidRPr="00743CBB" w:rsidRDefault="009758E9" w:rsidP="00743CBB">
      <w:pPr>
        <w:pStyle w:val="NoSpacing"/>
        <w:rPr>
          <w:sz w:val="24"/>
          <w:szCs w:val="24"/>
        </w:rPr>
      </w:pPr>
      <w:r w:rsidRPr="00743CBB">
        <w:rPr>
          <w:sz w:val="24"/>
          <w:szCs w:val="24"/>
        </w:rPr>
        <w:t xml:space="preserve">  #Resets the corners to grass.</w:t>
      </w:r>
    </w:p>
    <w:p w:rsidR="009758E9" w:rsidRPr="00743CBB" w:rsidRDefault="009758E9" w:rsidP="00743CBB">
      <w:pPr>
        <w:pStyle w:val="NoSpacing"/>
        <w:rPr>
          <w:sz w:val="24"/>
          <w:szCs w:val="24"/>
        </w:rPr>
      </w:pPr>
      <w:r w:rsidRPr="00743CBB">
        <w:rPr>
          <w:sz w:val="24"/>
          <w:szCs w:val="24"/>
        </w:rPr>
        <w:t xml:space="preserve">  def reset_corners</w:t>
      </w:r>
    </w:p>
    <w:p w:rsidR="009758E9" w:rsidRPr="00743CBB" w:rsidRDefault="009758E9" w:rsidP="00743CBB">
      <w:pPr>
        <w:pStyle w:val="NoSpacing"/>
        <w:rPr>
          <w:sz w:val="24"/>
          <w:szCs w:val="24"/>
        </w:rPr>
      </w:pPr>
      <w:r w:rsidRPr="00743CBB">
        <w:rPr>
          <w:sz w:val="24"/>
          <w:szCs w:val="24"/>
        </w:rPr>
        <w:t xml:space="preserve">    set_tile(0, 0, @grass)</w:t>
      </w:r>
    </w:p>
    <w:p w:rsidR="009758E9" w:rsidRPr="00743CBB" w:rsidRDefault="009758E9" w:rsidP="00743CBB">
      <w:pPr>
        <w:pStyle w:val="NoSpacing"/>
        <w:rPr>
          <w:sz w:val="24"/>
          <w:szCs w:val="24"/>
        </w:rPr>
      </w:pPr>
      <w:r w:rsidRPr="00743CBB">
        <w:rPr>
          <w:sz w:val="24"/>
          <w:szCs w:val="24"/>
        </w:rPr>
        <w:t xml:space="preserve">    set_tile(MAPSIZE - 1, 0, @grass)</w:t>
      </w:r>
    </w:p>
    <w:p w:rsidR="009758E9" w:rsidRPr="00743CBB" w:rsidRDefault="009758E9" w:rsidP="00743CBB">
      <w:pPr>
        <w:pStyle w:val="NoSpacing"/>
        <w:rPr>
          <w:sz w:val="24"/>
          <w:szCs w:val="24"/>
        </w:rPr>
      </w:pPr>
      <w:r w:rsidRPr="00743CBB">
        <w:rPr>
          <w:sz w:val="24"/>
          <w:szCs w:val="24"/>
        </w:rPr>
        <w:t xml:space="preserve">    set_tile(0, MAPSIZE - 1, @grass)</w:t>
      </w:r>
    </w:p>
    <w:p w:rsidR="009758E9" w:rsidRPr="00743CBB" w:rsidRDefault="009758E9" w:rsidP="00743CBB">
      <w:pPr>
        <w:pStyle w:val="NoSpacing"/>
        <w:rPr>
          <w:sz w:val="24"/>
          <w:szCs w:val="24"/>
        </w:rPr>
      </w:pPr>
      <w:r w:rsidRPr="00743CBB">
        <w:rPr>
          <w:sz w:val="24"/>
          <w:szCs w:val="24"/>
        </w:rPr>
        <w:t xml:space="preserve">    set_tile(MAPSIZE - 1, MAPSIZE - 1, @grass)</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 xml:space="preserve">  #Returns the tile at i, j</w:t>
      </w:r>
    </w:p>
    <w:p w:rsidR="009758E9" w:rsidRPr="00743CBB" w:rsidRDefault="009758E9" w:rsidP="00743CBB">
      <w:pPr>
        <w:pStyle w:val="NoSpacing"/>
        <w:rPr>
          <w:sz w:val="24"/>
          <w:szCs w:val="24"/>
        </w:rPr>
      </w:pPr>
      <w:r w:rsidRPr="00743CBB">
        <w:rPr>
          <w:sz w:val="24"/>
          <w:szCs w:val="24"/>
        </w:rPr>
        <w:t xml:space="preserve">  def getTile(i, j)</w:t>
      </w:r>
    </w:p>
    <w:p w:rsidR="009758E9" w:rsidRPr="00743CBB" w:rsidRDefault="009758E9" w:rsidP="00743CBB">
      <w:pPr>
        <w:pStyle w:val="NoSpacing"/>
        <w:rPr>
          <w:sz w:val="24"/>
          <w:szCs w:val="24"/>
        </w:rPr>
      </w:pPr>
      <w:r w:rsidRPr="00743CBB">
        <w:rPr>
          <w:sz w:val="24"/>
          <w:szCs w:val="24"/>
        </w:rPr>
        <w:t xml:space="preserve">    return @backgroundTiles[i][j]</w:t>
      </w:r>
    </w:p>
    <w:p w:rsidR="009758E9" w:rsidRPr="00743CBB" w:rsidRDefault="009758E9" w:rsidP="00743CBB">
      <w:pPr>
        <w:pStyle w:val="NoSpacing"/>
        <w:rPr>
          <w:sz w:val="24"/>
          <w:szCs w:val="24"/>
        </w:rPr>
      </w:pPr>
      <w:r w:rsidRPr="00743CBB">
        <w:rPr>
          <w:sz w:val="24"/>
          <w:szCs w:val="24"/>
        </w:rPr>
        <w:t xml:space="preserve">  end</w:t>
      </w:r>
    </w:p>
    <w:p w:rsidR="009758E9" w:rsidRPr="00743CBB" w:rsidRDefault="009758E9" w:rsidP="00743CBB">
      <w:pPr>
        <w:pStyle w:val="NoSpacing"/>
        <w:rPr>
          <w:sz w:val="24"/>
          <w:szCs w:val="24"/>
        </w:rPr>
      </w:pPr>
      <w:r w:rsidRPr="00743CBB">
        <w:rPr>
          <w:sz w:val="24"/>
          <w:szCs w:val="24"/>
        </w:rPr>
        <w:t xml:space="preserve">  </w:t>
      </w:r>
    </w:p>
    <w:p w:rsidR="009758E9" w:rsidRPr="00743CBB" w:rsidRDefault="009758E9" w:rsidP="00743CBB">
      <w:pPr>
        <w:pStyle w:val="NoSpacing"/>
        <w:rPr>
          <w:sz w:val="24"/>
          <w:szCs w:val="24"/>
        </w:rPr>
      </w:pPr>
      <w:r w:rsidRPr="00743CBB">
        <w:rPr>
          <w:sz w:val="24"/>
          <w:szCs w:val="24"/>
        </w:rPr>
        <w:t>end</w:t>
      </w:r>
    </w:p>
    <w:p w:rsidR="009758E9" w:rsidRDefault="009758E9" w:rsidP="004E4FBC">
      <w:pPr>
        <w:pStyle w:val="NoSpacing"/>
        <w:rPr>
          <w:sz w:val="24"/>
          <w:szCs w:val="24"/>
        </w:rPr>
      </w:pPr>
    </w:p>
    <w:p w:rsidR="009758E9" w:rsidRDefault="009758E9" w:rsidP="004E4FBC">
      <w:pPr>
        <w:pStyle w:val="NoSpacing"/>
        <w:rPr>
          <w:sz w:val="24"/>
          <w:szCs w:val="24"/>
        </w:rPr>
      </w:pPr>
      <w:r>
        <w:rPr>
          <w:sz w:val="24"/>
          <w:szCs w:val="24"/>
        </w:rPr>
        <w:t>This data structure stores references to the Wx::bitmaps, provides easy access through its functions, and enables smooth updating of its state and the game’s representation of corner presses.</w:t>
      </w:r>
    </w:p>
    <w:p w:rsidR="009758E9" w:rsidRPr="00CF1693" w:rsidRDefault="009758E9" w:rsidP="004E4FBC">
      <w:pPr>
        <w:pStyle w:val="NoSpacing"/>
        <w:rPr>
          <w:sz w:val="24"/>
          <w:szCs w:val="24"/>
        </w:rPr>
      </w:pPr>
    </w:p>
    <w:p w:rsidR="009758E9" w:rsidRPr="00697096" w:rsidRDefault="009758E9" w:rsidP="004E4FBC">
      <w:pPr>
        <w:pStyle w:val="NoSpacing"/>
        <w:rPr>
          <w:i/>
          <w:sz w:val="24"/>
          <w:szCs w:val="24"/>
        </w:rPr>
      </w:pPr>
    </w:p>
    <w:p w:rsidR="009758E9" w:rsidRPr="00697096" w:rsidRDefault="009758E9" w:rsidP="004E4FBC">
      <w:pPr>
        <w:pStyle w:val="NoSpacing"/>
        <w:rPr>
          <w:i/>
          <w:sz w:val="24"/>
          <w:szCs w:val="24"/>
        </w:rPr>
      </w:pPr>
      <w:r w:rsidRPr="00697096">
        <w:rPr>
          <w:i/>
          <w:sz w:val="24"/>
          <w:szCs w:val="24"/>
        </w:rPr>
        <w:t>OOP</w:t>
      </w:r>
    </w:p>
    <w:p w:rsidR="009758E9" w:rsidRDefault="009758E9" w:rsidP="005A210F">
      <w:pPr>
        <w:pStyle w:val="NoSpacing"/>
        <w:ind w:left="720"/>
        <w:rPr>
          <w:sz w:val="24"/>
          <w:szCs w:val="24"/>
        </w:rPr>
      </w:pPr>
      <w:r>
        <w:rPr>
          <w:sz w:val="24"/>
          <w:szCs w:val="24"/>
        </w:rPr>
        <w:t>Our game has a few different classes that represent different aspects of the class. The Player class contains atrributes and behaviors for a player of the game. A player object knows its current location and immediate past location, which is used for displaying a flag behind the user. The player knows if it has the flag or not, and it knows which corners of the map it has visited (part of the goal of winning the game). Finally, the player object contains an Image object for its icon on the map.</w:t>
      </w:r>
    </w:p>
    <w:p w:rsidR="009758E9" w:rsidRDefault="009758E9" w:rsidP="005A210F">
      <w:pPr>
        <w:pStyle w:val="NoSpacing"/>
        <w:ind w:left="720"/>
        <w:rPr>
          <w:sz w:val="24"/>
          <w:szCs w:val="24"/>
        </w:rPr>
      </w:pPr>
      <w:r>
        <w:rPr>
          <w:sz w:val="24"/>
          <w:szCs w:val="24"/>
        </w:rPr>
        <w:t>A main function of the Player class is move(), which updates the current location and sets the immediate past location to the former current location. There is also a tag() function, which removes the flag from the user and erases the data for corners visited.</w:t>
      </w:r>
    </w:p>
    <w:p w:rsidR="009758E9" w:rsidRDefault="009758E9" w:rsidP="005A210F">
      <w:pPr>
        <w:pStyle w:val="NoSpacing"/>
        <w:ind w:left="720"/>
        <w:rPr>
          <w:sz w:val="24"/>
          <w:szCs w:val="24"/>
        </w:rPr>
      </w:pPr>
    </w:p>
    <w:p w:rsidR="009758E9" w:rsidRDefault="009758E9" w:rsidP="005A210F">
      <w:pPr>
        <w:pStyle w:val="NoSpacing"/>
        <w:ind w:left="720"/>
        <w:rPr>
          <w:sz w:val="24"/>
          <w:szCs w:val="24"/>
        </w:rPr>
      </w:pPr>
      <w:r>
        <w:rPr>
          <w:sz w:val="24"/>
          <w:szCs w:val="24"/>
        </w:rPr>
        <w:t>Here is the constructor for our Player to show our OOP</w:t>
      </w:r>
    </w:p>
    <w:p w:rsidR="009758E9" w:rsidRDefault="009758E9" w:rsidP="005A210F">
      <w:pPr>
        <w:pStyle w:val="NoSpacing"/>
        <w:ind w:left="720"/>
        <w:rPr>
          <w:sz w:val="24"/>
          <w:szCs w:val="24"/>
        </w:rPr>
      </w:pPr>
      <w:r>
        <w:rPr>
          <w:sz w:val="24"/>
          <w:szCs w:val="24"/>
        </w:rPr>
        <w:t>We also included a flag class to represent the game flag. Like the player, a Flag object keeps track of its current and immediate past location, as well as its icon. In addition, the flag object knows which player controls it, which would initially be nil. The main function for the Flag class is move(), which updates the location attributes.</w:t>
      </w:r>
    </w:p>
    <w:p w:rsidR="009758E9" w:rsidRPr="00221328" w:rsidRDefault="009758E9" w:rsidP="00221328">
      <w:pPr>
        <w:pStyle w:val="NoSpacing"/>
        <w:ind w:left="720"/>
        <w:rPr>
          <w:sz w:val="24"/>
          <w:szCs w:val="24"/>
        </w:rPr>
      </w:pPr>
      <w:r w:rsidRPr="00221328">
        <w:rPr>
          <w:sz w:val="24"/>
          <w:szCs w:val="24"/>
        </w:rPr>
        <w:t>#A Player holds a player's location, moves their avatar, keeps track</w:t>
      </w:r>
    </w:p>
    <w:p w:rsidR="009758E9" w:rsidRPr="00221328" w:rsidRDefault="009758E9" w:rsidP="00221328">
      <w:pPr>
        <w:pStyle w:val="NoSpacing"/>
        <w:ind w:left="720"/>
        <w:rPr>
          <w:sz w:val="24"/>
          <w:szCs w:val="24"/>
        </w:rPr>
      </w:pPr>
      <w:r w:rsidRPr="00221328">
        <w:rPr>
          <w:sz w:val="24"/>
          <w:szCs w:val="24"/>
        </w:rPr>
        <w:t>#of whether they hold the flag or not, and keeps track of which tiles</w:t>
      </w:r>
    </w:p>
    <w:p w:rsidR="009758E9" w:rsidRPr="00221328" w:rsidRDefault="009758E9" w:rsidP="00221328">
      <w:pPr>
        <w:pStyle w:val="NoSpacing"/>
        <w:ind w:left="720"/>
        <w:rPr>
          <w:sz w:val="24"/>
          <w:szCs w:val="24"/>
        </w:rPr>
      </w:pPr>
      <w:r w:rsidRPr="00221328">
        <w:rPr>
          <w:sz w:val="24"/>
          <w:szCs w:val="24"/>
        </w:rPr>
        <w:t>#they have been to.</w:t>
      </w:r>
    </w:p>
    <w:p w:rsidR="009758E9" w:rsidRPr="00642B9F" w:rsidRDefault="009758E9" w:rsidP="00642B9F">
      <w:pPr>
        <w:pStyle w:val="NoSpacing"/>
        <w:ind w:left="720"/>
        <w:rPr>
          <w:sz w:val="24"/>
          <w:szCs w:val="24"/>
        </w:rPr>
      </w:pPr>
      <w:r w:rsidRPr="00642B9F">
        <w:rPr>
          <w:sz w:val="24"/>
          <w:szCs w:val="24"/>
        </w:rPr>
        <w:t>class Player</w:t>
      </w:r>
    </w:p>
    <w:p w:rsidR="009758E9" w:rsidRPr="00642B9F" w:rsidRDefault="009758E9" w:rsidP="00642B9F">
      <w:pPr>
        <w:pStyle w:val="NoSpacing"/>
        <w:ind w:left="720"/>
        <w:rPr>
          <w:sz w:val="24"/>
          <w:szCs w:val="24"/>
        </w:rPr>
      </w:pPr>
      <w:r w:rsidRPr="00642B9F">
        <w:rPr>
          <w:sz w:val="24"/>
          <w:szCs w:val="24"/>
        </w:rPr>
        <w:t xml:space="preserve">  # Creates a new Player object</w:t>
      </w:r>
    </w:p>
    <w:p w:rsidR="009758E9" w:rsidRPr="00642B9F" w:rsidRDefault="009758E9" w:rsidP="00642B9F">
      <w:pPr>
        <w:pStyle w:val="NoSpacing"/>
        <w:ind w:left="720"/>
        <w:rPr>
          <w:sz w:val="24"/>
          <w:szCs w:val="24"/>
        </w:rPr>
      </w:pPr>
      <w:r w:rsidRPr="00642B9F">
        <w:rPr>
          <w:sz w:val="24"/>
          <w:szCs w:val="24"/>
        </w:rPr>
        <w:t xml:space="preserve">  # param id -- int used as playerID</w:t>
      </w:r>
    </w:p>
    <w:p w:rsidR="009758E9" w:rsidRPr="00642B9F" w:rsidRDefault="009758E9" w:rsidP="00642B9F">
      <w:pPr>
        <w:pStyle w:val="NoSpacing"/>
        <w:ind w:left="720"/>
        <w:rPr>
          <w:sz w:val="24"/>
          <w:szCs w:val="24"/>
        </w:rPr>
      </w:pPr>
      <w:r w:rsidRPr="00642B9F">
        <w:rPr>
          <w:sz w:val="24"/>
          <w:szCs w:val="24"/>
        </w:rPr>
        <w:t xml:space="preserve">  # param img -- Image used as player icon</w:t>
      </w:r>
    </w:p>
    <w:p w:rsidR="009758E9" w:rsidRPr="00642B9F" w:rsidRDefault="009758E9" w:rsidP="00642B9F">
      <w:pPr>
        <w:pStyle w:val="NoSpacing"/>
        <w:ind w:left="720"/>
        <w:rPr>
          <w:sz w:val="24"/>
          <w:szCs w:val="24"/>
        </w:rPr>
      </w:pPr>
      <w:r w:rsidRPr="00642B9F">
        <w:rPr>
          <w:sz w:val="24"/>
          <w:szCs w:val="24"/>
        </w:rPr>
        <w:t xml:space="preserve">  # param pt -- Point used as current location of player on map</w:t>
      </w:r>
    </w:p>
    <w:p w:rsidR="009758E9" w:rsidRPr="00642B9F" w:rsidRDefault="009758E9" w:rsidP="00642B9F">
      <w:pPr>
        <w:pStyle w:val="NoSpacing"/>
        <w:ind w:left="720"/>
        <w:rPr>
          <w:sz w:val="24"/>
          <w:szCs w:val="24"/>
        </w:rPr>
      </w:pPr>
      <w:r w:rsidRPr="00642B9F">
        <w:rPr>
          <w:sz w:val="24"/>
          <w:szCs w:val="24"/>
        </w:rPr>
        <w:t xml:space="preserve">  def initialize(id, pt)</w:t>
      </w:r>
    </w:p>
    <w:p w:rsidR="009758E9" w:rsidRPr="00642B9F" w:rsidRDefault="009758E9" w:rsidP="00642B9F">
      <w:pPr>
        <w:pStyle w:val="NoSpacing"/>
        <w:ind w:left="720"/>
        <w:rPr>
          <w:sz w:val="24"/>
          <w:szCs w:val="24"/>
        </w:rPr>
      </w:pPr>
      <w:r w:rsidRPr="00642B9F">
        <w:rPr>
          <w:sz w:val="24"/>
          <w:szCs w:val="24"/>
        </w:rPr>
        <w:t xml:space="preserve">    tiles = Tiles.new</w:t>
      </w:r>
    </w:p>
    <w:p w:rsidR="009758E9" w:rsidRPr="00642B9F" w:rsidRDefault="009758E9" w:rsidP="00642B9F">
      <w:pPr>
        <w:pStyle w:val="NoSpacing"/>
        <w:ind w:left="720"/>
        <w:rPr>
          <w:sz w:val="24"/>
          <w:szCs w:val="24"/>
        </w:rPr>
      </w:pPr>
      <w:r w:rsidRPr="00642B9F">
        <w:rPr>
          <w:sz w:val="24"/>
          <w:szCs w:val="24"/>
        </w:rPr>
        <w:t xml:space="preserve">    @playerID = id</w:t>
      </w:r>
    </w:p>
    <w:p w:rsidR="009758E9" w:rsidRPr="00642B9F" w:rsidRDefault="009758E9" w:rsidP="00642B9F">
      <w:pPr>
        <w:pStyle w:val="NoSpacing"/>
        <w:ind w:left="720"/>
        <w:rPr>
          <w:sz w:val="24"/>
          <w:szCs w:val="24"/>
        </w:rPr>
      </w:pPr>
      <w:r w:rsidRPr="00642B9F">
        <w:rPr>
          <w:sz w:val="24"/>
          <w:szCs w:val="24"/>
        </w:rPr>
        <w:t xml:space="preserve">    @icon = tiles.getObject("player" + id.to_s())</w:t>
      </w:r>
    </w:p>
    <w:p w:rsidR="009758E9" w:rsidRPr="00642B9F" w:rsidRDefault="009758E9" w:rsidP="00642B9F">
      <w:pPr>
        <w:pStyle w:val="NoSpacing"/>
        <w:ind w:left="720"/>
        <w:rPr>
          <w:sz w:val="24"/>
          <w:szCs w:val="24"/>
        </w:rPr>
      </w:pPr>
      <w:r w:rsidRPr="00642B9F">
        <w:rPr>
          <w:sz w:val="24"/>
          <w:szCs w:val="24"/>
        </w:rPr>
        <w:t xml:space="preserve">    @currentLocation = pt</w:t>
      </w:r>
    </w:p>
    <w:p w:rsidR="009758E9" w:rsidRPr="00642B9F" w:rsidRDefault="009758E9" w:rsidP="00642B9F">
      <w:pPr>
        <w:pStyle w:val="NoSpacing"/>
        <w:ind w:left="720"/>
        <w:rPr>
          <w:sz w:val="24"/>
          <w:szCs w:val="24"/>
        </w:rPr>
      </w:pPr>
      <w:r w:rsidRPr="00642B9F">
        <w:rPr>
          <w:sz w:val="24"/>
          <w:szCs w:val="24"/>
        </w:rPr>
        <w:t xml:space="preserve">    @hasFlag = false</w:t>
      </w:r>
    </w:p>
    <w:p w:rsidR="009758E9" w:rsidRPr="00642B9F" w:rsidRDefault="009758E9" w:rsidP="00642B9F">
      <w:pPr>
        <w:pStyle w:val="NoSpacing"/>
        <w:ind w:left="720"/>
        <w:rPr>
          <w:sz w:val="24"/>
          <w:szCs w:val="24"/>
        </w:rPr>
      </w:pPr>
      <w:r w:rsidRPr="00642B9F">
        <w:rPr>
          <w:sz w:val="24"/>
          <w:szCs w:val="24"/>
        </w:rPr>
        <w:t xml:space="preserve">    @mostRecentLocation = @currentLocation</w:t>
      </w:r>
    </w:p>
    <w:p w:rsidR="009758E9" w:rsidRPr="00642B9F" w:rsidRDefault="009758E9" w:rsidP="00642B9F">
      <w:pPr>
        <w:pStyle w:val="NoSpacing"/>
        <w:ind w:left="720"/>
        <w:rPr>
          <w:sz w:val="24"/>
          <w:szCs w:val="24"/>
        </w:rPr>
      </w:pPr>
      <w:r w:rsidRPr="00642B9F">
        <w:rPr>
          <w:sz w:val="24"/>
          <w:szCs w:val="24"/>
        </w:rPr>
        <w:t xml:space="preserve">    @cornersVisited = Array.new(0, nil)</w:t>
      </w:r>
    </w:p>
    <w:p w:rsidR="009758E9" w:rsidRPr="00642B9F" w:rsidRDefault="009758E9" w:rsidP="00642B9F">
      <w:pPr>
        <w:pStyle w:val="NoSpacing"/>
        <w:ind w:left="720"/>
        <w:rPr>
          <w:sz w:val="24"/>
          <w:szCs w:val="24"/>
        </w:rPr>
      </w:pPr>
      <w:r w:rsidRPr="00642B9F">
        <w:rPr>
          <w:sz w:val="24"/>
          <w:szCs w:val="24"/>
        </w:rPr>
        <w:t xml:space="preserve">    @update = true #if they need to be redrawn</w:t>
      </w:r>
    </w:p>
    <w:p w:rsidR="009758E9" w:rsidRPr="00642B9F" w:rsidRDefault="009758E9" w:rsidP="00642B9F">
      <w:pPr>
        <w:pStyle w:val="NoSpacing"/>
        <w:ind w:left="720"/>
        <w:rPr>
          <w:sz w:val="24"/>
          <w:szCs w:val="24"/>
        </w:rPr>
      </w:pPr>
      <w:r w:rsidRPr="00642B9F">
        <w:rPr>
          <w:sz w:val="24"/>
          <w:szCs w:val="24"/>
        </w:rPr>
        <w:t xml:space="preserve">  end</w:t>
      </w:r>
    </w:p>
    <w:p w:rsidR="009758E9" w:rsidRDefault="009758E9" w:rsidP="005A210F">
      <w:pPr>
        <w:pStyle w:val="NoSpacing"/>
        <w:ind w:left="720"/>
        <w:rPr>
          <w:sz w:val="24"/>
          <w:szCs w:val="24"/>
        </w:rPr>
      </w:pPr>
    </w:p>
    <w:p w:rsidR="009758E9" w:rsidRDefault="009758E9" w:rsidP="005A210F">
      <w:pPr>
        <w:pStyle w:val="NoSpacing"/>
        <w:ind w:left="720"/>
        <w:rPr>
          <w:sz w:val="24"/>
          <w:szCs w:val="24"/>
        </w:rPr>
      </w:pPr>
    </w:p>
    <w:p w:rsidR="009758E9" w:rsidRDefault="009758E9" w:rsidP="005A210F">
      <w:pPr>
        <w:pStyle w:val="NoSpacing"/>
        <w:ind w:left="720"/>
        <w:rPr>
          <w:sz w:val="24"/>
          <w:szCs w:val="24"/>
        </w:rPr>
      </w:pPr>
      <w:r>
        <w:rPr>
          <w:sz w:val="24"/>
          <w:szCs w:val="24"/>
        </w:rPr>
        <w:t>The Game class contains two player objects, one flag object, and a map object. Each game object updates the locations of the players and the flag. It also handles the key codes obtained from the key press event handler. A game can check if the game has been won or not.</w:t>
      </w:r>
    </w:p>
    <w:p w:rsidR="009758E9" w:rsidRDefault="009758E9" w:rsidP="005A210F">
      <w:pPr>
        <w:pStyle w:val="NoSpacing"/>
        <w:ind w:left="720"/>
        <w:rPr>
          <w:sz w:val="24"/>
          <w:szCs w:val="24"/>
        </w:rPr>
      </w:pPr>
    </w:p>
    <w:p w:rsidR="009758E9" w:rsidRDefault="009758E9" w:rsidP="005A210F">
      <w:pPr>
        <w:pStyle w:val="NoSpacing"/>
        <w:ind w:left="720"/>
        <w:rPr>
          <w:sz w:val="24"/>
          <w:szCs w:val="24"/>
        </w:rPr>
      </w:pPr>
      <w:r>
        <w:rPr>
          <w:sz w:val="24"/>
          <w:szCs w:val="24"/>
        </w:rPr>
        <w:t>The main driver class contains some derived classes. For example, there is a GamePanel class which inherits from Panel. Also, the GameFrame and MainMenuFrame classes inherit from the Frame class. The MainMenuButton and MainMenuFont classes, which inherit from the Button and Font class respectively, are used for the buttons on the main menu. Finally, there is a class which inherits from the App class.  We have given all of these classes their own attributes.</w:t>
      </w:r>
      <w:r>
        <w:rPr>
          <w:sz w:val="24"/>
          <w:szCs w:val="24"/>
        </w:rPr>
        <w:br/>
      </w:r>
    </w:p>
    <w:p w:rsidR="009758E9" w:rsidRPr="005A210F" w:rsidRDefault="009758E9" w:rsidP="005A210F">
      <w:pPr>
        <w:pStyle w:val="NoSpacing"/>
        <w:ind w:left="720"/>
        <w:rPr>
          <w:sz w:val="24"/>
          <w:szCs w:val="24"/>
        </w:rPr>
      </w:pPr>
      <w:r>
        <w:rPr>
          <w:sz w:val="24"/>
          <w:szCs w:val="24"/>
        </w:rPr>
        <w:t xml:space="preserve">We could have implemented a GameObject class which would have had derived classes of Player and Flag.  Then, if we wanted to draw all of the objects, we iterate over the array and call the draw function.  Instead, the Player and Flag classes are similar and we just made sure they had similar methods so that they could be moved and drawn easily.  </w:t>
      </w:r>
    </w:p>
    <w:sectPr w:rsidR="009758E9" w:rsidRPr="005A210F" w:rsidSect="00FA5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D48C4"/>
    <w:multiLevelType w:val="hybridMultilevel"/>
    <w:tmpl w:val="C8D4EA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FBC"/>
    <w:rsid w:val="00003264"/>
    <w:rsid w:val="00051BAC"/>
    <w:rsid w:val="00053CC5"/>
    <w:rsid w:val="00054224"/>
    <w:rsid w:val="00063BCC"/>
    <w:rsid w:val="00074BBE"/>
    <w:rsid w:val="00075A6B"/>
    <w:rsid w:val="00075E2D"/>
    <w:rsid w:val="000A2B6D"/>
    <w:rsid w:val="000B5A3E"/>
    <w:rsid w:val="000B75A9"/>
    <w:rsid w:val="000C1C5D"/>
    <w:rsid w:val="000D114A"/>
    <w:rsid w:val="000D1A35"/>
    <w:rsid w:val="000D1FF1"/>
    <w:rsid w:val="000E753E"/>
    <w:rsid w:val="000F1B4C"/>
    <w:rsid w:val="001035A2"/>
    <w:rsid w:val="001053DF"/>
    <w:rsid w:val="001120BA"/>
    <w:rsid w:val="00120A38"/>
    <w:rsid w:val="00126EC3"/>
    <w:rsid w:val="00127754"/>
    <w:rsid w:val="001379B4"/>
    <w:rsid w:val="0014297D"/>
    <w:rsid w:val="00144ED7"/>
    <w:rsid w:val="00162558"/>
    <w:rsid w:val="001705F0"/>
    <w:rsid w:val="0018697B"/>
    <w:rsid w:val="001A42E9"/>
    <w:rsid w:val="001B6556"/>
    <w:rsid w:val="001B6F7C"/>
    <w:rsid w:val="001C0F25"/>
    <w:rsid w:val="001C6514"/>
    <w:rsid w:val="001E4333"/>
    <w:rsid w:val="001F4DC2"/>
    <w:rsid w:val="001F6B1B"/>
    <w:rsid w:val="00200C68"/>
    <w:rsid w:val="0021258C"/>
    <w:rsid w:val="00215707"/>
    <w:rsid w:val="00217F31"/>
    <w:rsid w:val="00221328"/>
    <w:rsid w:val="00246A7A"/>
    <w:rsid w:val="00254F10"/>
    <w:rsid w:val="0025712D"/>
    <w:rsid w:val="002642EE"/>
    <w:rsid w:val="002666C0"/>
    <w:rsid w:val="002737A5"/>
    <w:rsid w:val="00274A9B"/>
    <w:rsid w:val="00274F10"/>
    <w:rsid w:val="002774DE"/>
    <w:rsid w:val="002779F5"/>
    <w:rsid w:val="002829E5"/>
    <w:rsid w:val="00282C79"/>
    <w:rsid w:val="002872CA"/>
    <w:rsid w:val="00297BC1"/>
    <w:rsid w:val="002A01E2"/>
    <w:rsid w:val="002B1111"/>
    <w:rsid w:val="002C6C9F"/>
    <w:rsid w:val="002E3230"/>
    <w:rsid w:val="002F45A2"/>
    <w:rsid w:val="00300B6A"/>
    <w:rsid w:val="00303ED2"/>
    <w:rsid w:val="003112DB"/>
    <w:rsid w:val="003135A4"/>
    <w:rsid w:val="003342B9"/>
    <w:rsid w:val="00355C4A"/>
    <w:rsid w:val="00366002"/>
    <w:rsid w:val="00372096"/>
    <w:rsid w:val="00374164"/>
    <w:rsid w:val="00376B69"/>
    <w:rsid w:val="00386844"/>
    <w:rsid w:val="003B33C8"/>
    <w:rsid w:val="003B4292"/>
    <w:rsid w:val="003C125D"/>
    <w:rsid w:val="003C7724"/>
    <w:rsid w:val="003E0FBC"/>
    <w:rsid w:val="003E34E6"/>
    <w:rsid w:val="0040378E"/>
    <w:rsid w:val="00411A93"/>
    <w:rsid w:val="0044198C"/>
    <w:rsid w:val="00450A83"/>
    <w:rsid w:val="004724C7"/>
    <w:rsid w:val="00473F21"/>
    <w:rsid w:val="004749A5"/>
    <w:rsid w:val="004755E0"/>
    <w:rsid w:val="00484087"/>
    <w:rsid w:val="00484A17"/>
    <w:rsid w:val="00491C29"/>
    <w:rsid w:val="00491E7F"/>
    <w:rsid w:val="00494691"/>
    <w:rsid w:val="004B0C6B"/>
    <w:rsid w:val="004B12D8"/>
    <w:rsid w:val="004B507F"/>
    <w:rsid w:val="004C358F"/>
    <w:rsid w:val="004D2014"/>
    <w:rsid w:val="004D21CE"/>
    <w:rsid w:val="004D4FD2"/>
    <w:rsid w:val="004E27A9"/>
    <w:rsid w:val="004E4FBC"/>
    <w:rsid w:val="004F3FAA"/>
    <w:rsid w:val="004F69D3"/>
    <w:rsid w:val="00524921"/>
    <w:rsid w:val="005251C2"/>
    <w:rsid w:val="0053735B"/>
    <w:rsid w:val="00541C5B"/>
    <w:rsid w:val="005517D5"/>
    <w:rsid w:val="005529D9"/>
    <w:rsid w:val="0056403B"/>
    <w:rsid w:val="00566624"/>
    <w:rsid w:val="00567E12"/>
    <w:rsid w:val="00577E0F"/>
    <w:rsid w:val="005832E7"/>
    <w:rsid w:val="0058390D"/>
    <w:rsid w:val="00596F3E"/>
    <w:rsid w:val="005A210F"/>
    <w:rsid w:val="005B5EB5"/>
    <w:rsid w:val="005E2011"/>
    <w:rsid w:val="00602022"/>
    <w:rsid w:val="006053EF"/>
    <w:rsid w:val="00614BD1"/>
    <w:rsid w:val="0062120D"/>
    <w:rsid w:val="00625206"/>
    <w:rsid w:val="006274D4"/>
    <w:rsid w:val="00630E3F"/>
    <w:rsid w:val="006379FF"/>
    <w:rsid w:val="00642B9F"/>
    <w:rsid w:val="00645E20"/>
    <w:rsid w:val="00647D5A"/>
    <w:rsid w:val="00660256"/>
    <w:rsid w:val="00660D97"/>
    <w:rsid w:val="0067561D"/>
    <w:rsid w:val="0068059D"/>
    <w:rsid w:val="00682655"/>
    <w:rsid w:val="00684C7A"/>
    <w:rsid w:val="00687978"/>
    <w:rsid w:val="00692859"/>
    <w:rsid w:val="00693D31"/>
    <w:rsid w:val="00697096"/>
    <w:rsid w:val="006A109F"/>
    <w:rsid w:val="006B0BE6"/>
    <w:rsid w:val="006B37D6"/>
    <w:rsid w:val="006B6139"/>
    <w:rsid w:val="006F05A4"/>
    <w:rsid w:val="006F0F95"/>
    <w:rsid w:val="00701F6E"/>
    <w:rsid w:val="007024CF"/>
    <w:rsid w:val="007108DB"/>
    <w:rsid w:val="00723BFF"/>
    <w:rsid w:val="00737D1B"/>
    <w:rsid w:val="00742FAF"/>
    <w:rsid w:val="00743CBB"/>
    <w:rsid w:val="00746346"/>
    <w:rsid w:val="007536F4"/>
    <w:rsid w:val="007606E1"/>
    <w:rsid w:val="007721F7"/>
    <w:rsid w:val="00786FC3"/>
    <w:rsid w:val="007A6A1D"/>
    <w:rsid w:val="007C4395"/>
    <w:rsid w:val="007E420E"/>
    <w:rsid w:val="007F206C"/>
    <w:rsid w:val="007F2690"/>
    <w:rsid w:val="007F4914"/>
    <w:rsid w:val="007F7CBE"/>
    <w:rsid w:val="00821C2C"/>
    <w:rsid w:val="00824292"/>
    <w:rsid w:val="00832579"/>
    <w:rsid w:val="00836CF4"/>
    <w:rsid w:val="0084221B"/>
    <w:rsid w:val="00842E91"/>
    <w:rsid w:val="00862B7A"/>
    <w:rsid w:val="00867122"/>
    <w:rsid w:val="00870A4D"/>
    <w:rsid w:val="00873D0D"/>
    <w:rsid w:val="008832D4"/>
    <w:rsid w:val="008905DC"/>
    <w:rsid w:val="008948D8"/>
    <w:rsid w:val="008A0CBC"/>
    <w:rsid w:val="008D0C84"/>
    <w:rsid w:val="008D13C7"/>
    <w:rsid w:val="008E12C2"/>
    <w:rsid w:val="008F3061"/>
    <w:rsid w:val="009067C2"/>
    <w:rsid w:val="00933D24"/>
    <w:rsid w:val="00935DDA"/>
    <w:rsid w:val="009371D5"/>
    <w:rsid w:val="00946A52"/>
    <w:rsid w:val="00950E1B"/>
    <w:rsid w:val="009551CA"/>
    <w:rsid w:val="00965414"/>
    <w:rsid w:val="009758E9"/>
    <w:rsid w:val="009943F2"/>
    <w:rsid w:val="0099690E"/>
    <w:rsid w:val="009A3517"/>
    <w:rsid w:val="009B60ED"/>
    <w:rsid w:val="009D40AE"/>
    <w:rsid w:val="009E27E0"/>
    <w:rsid w:val="009E75B9"/>
    <w:rsid w:val="009F2529"/>
    <w:rsid w:val="009F5E40"/>
    <w:rsid w:val="00A00C3E"/>
    <w:rsid w:val="00A0454D"/>
    <w:rsid w:val="00A26FA7"/>
    <w:rsid w:val="00A369B4"/>
    <w:rsid w:val="00A5397B"/>
    <w:rsid w:val="00A65176"/>
    <w:rsid w:val="00A66BE0"/>
    <w:rsid w:val="00A77F33"/>
    <w:rsid w:val="00A907A9"/>
    <w:rsid w:val="00A90FA1"/>
    <w:rsid w:val="00A9210B"/>
    <w:rsid w:val="00AA0CA3"/>
    <w:rsid w:val="00AB5AAF"/>
    <w:rsid w:val="00AC318E"/>
    <w:rsid w:val="00AC72A6"/>
    <w:rsid w:val="00AD05BC"/>
    <w:rsid w:val="00B13E89"/>
    <w:rsid w:val="00B36FBE"/>
    <w:rsid w:val="00B402A8"/>
    <w:rsid w:val="00B46227"/>
    <w:rsid w:val="00B474A9"/>
    <w:rsid w:val="00B57601"/>
    <w:rsid w:val="00B96131"/>
    <w:rsid w:val="00BA04D4"/>
    <w:rsid w:val="00BB127F"/>
    <w:rsid w:val="00BC0E29"/>
    <w:rsid w:val="00BC35CF"/>
    <w:rsid w:val="00BD01C6"/>
    <w:rsid w:val="00BD12F0"/>
    <w:rsid w:val="00BD1604"/>
    <w:rsid w:val="00BD590D"/>
    <w:rsid w:val="00BD6979"/>
    <w:rsid w:val="00BE10AA"/>
    <w:rsid w:val="00BF3631"/>
    <w:rsid w:val="00C036F6"/>
    <w:rsid w:val="00C32D25"/>
    <w:rsid w:val="00C350FE"/>
    <w:rsid w:val="00C415EA"/>
    <w:rsid w:val="00C51C1A"/>
    <w:rsid w:val="00C56A4F"/>
    <w:rsid w:val="00C641F6"/>
    <w:rsid w:val="00C651CD"/>
    <w:rsid w:val="00C80DA6"/>
    <w:rsid w:val="00C85673"/>
    <w:rsid w:val="00C85D20"/>
    <w:rsid w:val="00C92F61"/>
    <w:rsid w:val="00CB0E6B"/>
    <w:rsid w:val="00CC54FE"/>
    <w:rsid w:val="00CC5994"/>
    <w:rsid w:val="00CE051C"/>
    <w:rsid w:val="00CF0F36"/>
    <w:rsid w:val="00CF1693"/>
    <w:rsid w:val="00D0007E"/>
    <w:rsid w:val="00D114CD"/>
    <w:rsid w:val="00D24C78"/>
    <w:rsid w:val="00D41489"/>
    <w:rsid w:val="00D42C68"/>
    <w:rsid w:val="00D46636"/>
    <w:rsid w:val="00D647FE"/>
    <w:rsid w:val="00D81214"/>
    <w:rsid w:val="00D814B9"/>
    <w:rsid w:val="00D83A65"/>
    <w:rsid w:val="00D971FB"/>
    <w:rsid w:val="00DB724E"/>
    <w:rsid w:val="00DC00F4"/>
    <w:rsid w:val="00DD040D"/>
    <w:rsid w:val="00DE36EC"/>
    <w:rsid w:val="00E02F21"/>
    <w:rsid w:val="00E16367"/>
    <w:rsid w:val="00E428B2"/>
    <w:rsid w:val="00E444D8"/>
    <w:rsid w:val="00E50D1F"/>
    <w:rsid w:val="00E53EEF"/>
    <w:rsid w:val="00E5670A"/>
    <w:rsid w:val="00E67E0B"/>
    <w:rsid w:val="00E836E5"/>
    <w:rsid w:val="00E876EF"/>
    <w:rsid w:val="00E924D8"/>
    <w:rsid w:val="00EA4968"/>
    <w:rsid w:val="00EA58F5"/>
    <w:rsid w:val="00EA6A10"/>
    <w:rsid w:val="00EB0ACA"/>
    <w:rsid w:val="00EB13D4"/>
    <w:rsid w:val="00EC0E11"/>
    <w:rsid w:val="00EC525A"/>
    <w:rsid w:val="00F004A2"/>
    <w:rsid w:val="00F07F5A"/>
    <w:rsid w:val="00F17810"/>
    <w:rsid w:val="00F268B0"/>
    <w:rsid w:val="00F27985"/>
    <w:rsid w:val="00F323EF"/>
    <w:rsid w:val="00F3632A"/>
    <w:rsid w:val="00F50FA9"/>
    <w:rsid w:val="00F67836"/>
    <w:rsid w:val="00F72293"/>
    <w:rsid w:val="00F904BC"/>
    <w:rsid w:val="00F91680"/>
    <w:rsid w:val="00F957C1"/>
    <w:rsid w:val="00F96899"/>
    <w:rsid w:val="00FA2CF5"/>
    <w:rsid w:val="00FA47B3"/>
    <w:rsid w:val="00FA5E27"/>
    <w:rsid w:val="00FC3E04"/>
    <w:rsid w:val="00FD3326"/>
    <w:rsid w:val="00FD5B16"/>
    <w:rsid w:val="00FE0D47"/>
    <w:rsid w:val="00FF5BF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F7C"/>
    <w:pPr>
      <w:spacing w:after="200" w:line="276"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1B6F7C"/>
  </w:style>
  <w:style w:type="character" w:styleId="Hyperlink">
    <w:name w:val="Hyperlink"/>
    <w:basedOn w:val="DefaultParagraphFont"/>
    <w:uiPriority w:val="99"/>
    <w:rsid w:val="004E4FBC"/>
    <w:rPr>
      <w:rFonts w:cs="Times New Roman"/>
      <w:color w:val="0000FF"/>
      <w:u w:val="single"/>
    </w:rPr>
  </w:style>
  <w:style w:type="paragraph" w:styleId="ListParagraph">
    <w:name w:val="List Paragraph"/>
    <w:basedOn w:val="Normal"/>
    <w:uiPriority w:val="99"/>
    <w:qFormat/>
    <w:rsid w:val="004E4FBC"/>
    <w:pPr>
      <w:ind w:left="720"/>
      <w:contextualSpacing/>
    </w:pPr>
    <w:rPr>
      <w:rFonts w:ascii="Calibri" w:hAnsi="Calibri"/>
    </w:rPr>
  </w:style>
</w:styles>
</file>

<file path=word/webSettings.xml><?xml version="1.0" encoding="utf-8"?>
<w:webSettings xmlns:r="http://schemas.openxmlformats.org/officeDocument/2006/relationships" xmlns:w="http://schemas.openxmlformats.org/wordprocessingml/2006/main">
  <w:divs>
    <w:div w:id="8551171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240</TotalTime>
  <Pages>11</Pages>
  <Words>2761</Words>
  <Characters>15738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Michael</cp:lastModifiedBy>
  <cp:revision>245</cp:revision>
  <dcterms:created xsi:type="dcterms:W3CDTF">2012-12-12T03:00:00Z</dcterms:created>
  <dcterms:modified xsi:type="dcterms:W3CDTF">2012-12-13T16:46:00Z</dcterms:modified>
</cp:coreProperties>
</file>